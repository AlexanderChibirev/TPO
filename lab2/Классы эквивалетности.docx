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6C" w:rsidRPr="00997D0B" w:rsidRDefault="0034096C" w:rsidP="00997D0B">
      <w:pPr>
        <w:pStyle w:val="2"/>
        <w:jc w:val="center"/>
        <w:rPr>
          <w:sz w:val="32"/>
          <w:lang w:val="ru-RU"/>
        </w:rPr>
      </w:pPr>
      <w:r w:rsidRPr="00997D0B">
        <w:rPr>
          <w:sz w:val="32"/>
          <w:lang w:val="ru-RU"/>
        </w:rPr>
        <w:t>Задачи на классы эквивалентности</w:t>
      </w:r>
    </w:p>
    <w:p w:rsidR="0034096C" w:rsidRPr="008D6228" w:rsidRDefault="0034096C" w:rsidP="00997D0B">
      <w:pPr>
        <w:pStyle w:val="a7"/>
        <w:numPr>
          <w:ilvl w:val="0"/>
          <w:numId w:val="1"/>
        </w:numPr>
        <w:jc w:val="center"/>
        <w:rPr>
          <w:b/>
          <w:sz w:val="24"/>
          <w:szCs w:val="24"/>
          <w:lang w:val="ru-RU"/>
        </w:rPr>
      </w:pPr>
      <w:r w:rsidRPr="008D6228">
        <w:rPr>
          <w:b/>
          <w:sz w:val="24"/>
          <w:szCs w:val="24"/>
          <w:lang w:val="ru-RU"/>
        </w:rPr>
        <w:t xml:space="preserve">Сложение двух чисел типа </w:t>
      </w:r>
      <w:r w:rsidRPr="008D6228">
        <w:rPr>
          <w:b/>
          <w:sz w:val="24"/>
          <w:szCs w:val="24"/>
        </w:rPr>
        <w:t>short</w:t>
      </w:r>
      <w:r w:rsidRPr="008D6228">
        <w:rPr>
          <w:b/>
          <w:sz w:val="24"/>
          <w:szCs w:val="24"/>
          <w:lang w:val="ru-RU"/>
        </w:rPr>
        <w:t xml:space="preserve"> </w:t>
      </w:r>
      <w:proofErr w:type="spellStart"/>
      <w:r w:rsidRPr="008D6228">
        <w:rPr>
          <w:b/>
          <w:sz w:val="24"/>
          <w:szCs w:val="24"/>
        </w:rPr>
        <w:t>int</w:t>
      </w:r>
      <w:proofErr w:type="spellEnd"/>
      <w:r w:rsidRPr="008D6228">
        <w:rPr>
          <w:b/>
          <w:sz w:val="24"/>
          <w:szCs w:val="24"/>
          <w:lang w:val="ru-RU"/>
        </w:rPr>
        <w:t xml:space="preserve"> в языке</w:t>
      </w:r>
      <w:proofErr w:type="gramStart"/>
      <w:r w:rsidRPr="008D6228">
        <w:rPr>
          <w:b/>
          <w:sz w:val="24"/>
          <w:szCs w:val="24"/>
          <w:lang w:val="ru-RU"/>
        </w:rPr>
        <w:t xml:space="preserve"> С</w:t>
      </w:r>
      <w:proofErr w:type="gramEnd"/>
    </w:p>
    <w:p w:rsidR="00BD5774" w:rsidRPr="000C7EFF" w:rsidRDefault="0034096C">
      <w:r>
        <w:t>Классы эквивалентности</w:t>
      </w:r>
      <w:r w:rsidRPr="000C7EFF">
        <w:t>:</w:t>
      </w:r>
    </w:p>
    <w:p w:rsidR="000C7EFF" w:rsidRPr="000C7EFF" w:rsidRDefault="000672A9" w:rsidP="000C7EF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Д</w:t>
      </w:r>
      <w:r w:rsidR="005312B0">
        <w:rPr>
          <w:lang w:val="ru-RU"/>
        </w:rPr>
        <w:t>ля позитивного класса</w:t>
      </w:r>
      <w:r w:rsidR="000C7EFF">
        <w:rPr>
          <w:lang w:val="ru-RU"/>
        </w:rPr>
        <w:t xml:space="preserve">  </w:t>
      </w:r>
      <w:r w:rsidR="000C7EFF" w:rsidRPr="000C7EFF">
        <w:rPr>
          <w:lang w:val="ru-RU"/>
        </w:rPr>
        <w:t>[</w:t>
      </w:r>
      <w:r w:rsidR="000C7EFF">
        <w:rPr>
          <w:lang w:val="ru-RU"/>
        </w:rPr>
        <w:t>-32768</w:t>
      </w:r>
      <w:r w:rsidR="000D37B6">
        <w:rPr>
          <w:lang w:val="ru-RU"/>
        </w:rPr>
        <w:t>; 32768</w:t>
      </w:r>
      <w:r w:rsidR="000C7EFF" w:rsidRPr="000C7EFF">
        <w:rPr>
          <w:lang w:val="ru-RU"/>
        </w:rPr>
        <w:t>]</w:t>
      </w:r>
    </w:p>
    <w:p w:rsidR="000C7EFF" w:rsidRDefault="000C7EFF" w:rsidP="000C7EFF">
      <w:pPr>
        <w:pStyle w:val="a7"/>
      </w:pPr>
      <w:r>
        <w:t xml:space="preserve">1) </w:t>
      </w:r>
      <w:proofErr w:type="gramStart"/>
      <w:r w:rsidR="002150F4">
        <w:t>с</w:t>
      </w:r>
      <w:proofErr w:type="gramEnd"/>
      <w:r w:rsidR="002150F4" w:rsidRPr="00E04045">
        <w:t xml:space="preserve"> = a + b </w:t>
      </w:r>
      <w:r w:rsidR="002150F4" w:rsidRPr="00E04045">
        <w:tab/>
        <w:t>a : [0; 32768], b : [0; 32768 - a]</w:t>
      </w:r>
    </w:p>
    <w:p w:rsidR="000C7EFF" w:rsidRDefault="000C7EFF" w:rsidP="000C7EFF">
      <w:pPr>
        <w:pStyle w:val="a7"/>
      </w:pPr>
      <w:r>
        <w:t xml:space="preserve">2) </w:t>
      </w:r>
      <w:proofErr w:type="gramStart"/>
      <w:r w:rsidR="002150F4">
        <w:t>с</w:t>
      </w:r>
      <w:proofErr w:type="gramEnd"/>
      <w:r w:rsidR="002150F4" w:rsidRPr="00E04045">
        <w:t xml:space="preserve"> = -a + b </w:t>
      </w:r>
      <w:r w:rsidR="002150F4" w:rsidRPr="00E04045">
        <w:tab/>
        <w:t>a : [-32767; 0), b : [0; 32768]</w:t>
      </w:r>
    </w:p>
    <w:p w:rsidR="000C7EFF" w:rsidRDefault="000C7EFF" w:rsidP="000C7EFF">
      <w:pPr>
        <w:pStyle w:val="a7"/>
      </w:pPr>
      <w:r>
        <w:t xml:space="preserve">3) </w:t>
      </w:r>
      <w:proofErr w:type="gramStart"/>
      <w:r w:rsidR="002150F4">
        <w:t>с</w:t>
      </w:r>
      <w:proofErr w:type="gramEnd"/>
      <w:r w:rsidR="002150F4" w:rsidRPr="00E04045">
        <w:t xml:space="preserve"> = a </w:t>
      </w:r>
      <w:r w:rsidR="000D37B6">
        <w:t xml:space="preserve">- b  </w:t>
      </w:r>
      <w:r w:rsidR="000D37B6">
        <w:tab/>
        <w:t>a : [0; 32768], b: [-3276</w:t>
      </w:r>
      <w:r w:rsidR="000D37B6" w:rsidRPr="001B04AE">
        <w:t>8</w:t>
      </w:r>
      <w:r w:rsidR="002150F4" w:rsidRPr="00E04045">
        <w:t>; 0)</w:t>
      </w:r>
    </w:p>
    <w:p w:rsidR="002150F4" w:rsidRPr="000C7EFF" w:rsidRDefault="000C7EFF" w:rsidP="000C7EFF">
      <w:pPr>
        <w:pStyle w:val="a7"/>
      </w:pPr>
      <w:r>
        <w:t xml:space="preserve">4) </w:t>
      </w:r>
      <w:proofErr w:type="gramStart"/>
      <w:r w:rsidR="002150F4">
        <w:t>с</w:t>
      </w:r>
      <w:proofErr w:type="gramEnd"/>
      <w:r w:rsidR="002150F4">
        <w:t xml:space="preserve"> = </w:t>
      </w:r>
      <w:r w:rsidR="002150F4" w:rsidRPr="00E04045">
        <w:t xml:space="preserve">-a - b </w:t>
      </w:r>
      <w:r w:rsidR="00E04045" w:rsidRPr="00E04045">
        <w:tab/>
      </w:r>
      <w:r w:rsidR="000D37B6">
        <w:t>a : [-32767; 0), b : [-32768</w:t>
      </w:r>
      <w:r w:rsidR="002150F4" w:rsidRPr="00E04045">
        <w:t xml:space="preserve"> - a; 0)</w:t>
      </w:r>
    </w:p>
    <w:p w:rsidR="005312B0" w:rsidRPr="005312B0" w:rsidRDefault="000D37B6" w:rsidP="005312B0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Д</w:t>
      </w:r>
      <w:r w:rsidR="000C7EFF">
        <w:rPr>
          <w:lang w:val="ru-RU"/>
        </w:rPr>
        <w:t>ля</w:t>
      </w:r>
      <w:r w:rsidR="006056EC" w:rsidRPr="008D6228">
        <w:rPr>
          <w:lang w:val="ru-RU"/>
        </w:rPr>
        <w:t xml:space="preserve"> </w:t>
      </w:r>
      <w:r w:rsidR="000C7EFF">
        <w:rPr>
          <w:lang w:val="ru-RU"/>
        </w:rPr>
        <w:t>негативного</w:t>
      </w:r>
      <w:r w:rsidR="006056EC" w:rsidRPr="008D6228">
        <w:rPr>
          <w:lang w:val="ru-RU"/>
        </w:rPr>
        <w:t xml:space="preserve"> </w:t>
      </w:r>
      <w:r w:rsidR="006056EC">
        <w:rPr>
          <w:lang w:val="ru-RU"/>
        </w:rPr>
        <w:t>класс</w:t>
      </w:r>
      <w:proofErr w:type="gramStart"/>
      <w:r w:rsidR="000C7EFF">
        <w:rPr>
          <w:lang w:val="ru-RU"/>
        </w:rPr>
        <w:t>а</w:t>
      </w:r>
      <w:r w:rsidR="005312B0" w:rsidRPr="005312B0">
        <w:rPr>
          <w:lang w:val="ru-RU"/>
        </w:rPr>
        <w:t>(</w:t>
      </w:r>
      <w:proofErr w:type="gramEnd"/>
      <w:r w:rsidR="005312B0">
        <w:rPr>
          <w:lang w:val="ru-RU"/>
        </w:rPr>
        <w:t>все остальные</w:t>
      </w:r>
      <w:r w:rsidR="005312B0" w:rsidRPr="005312B0">
        <w:rPr>
          <w:lang w:val="ru-RU"/>
        </w:rPr>
        <w:t>)</w:t>
      </w:r>
      <w:r w:rsidR="005312B0">
        <w:rPr>
          <w:lang w:val="ru-RU"/>
        </w:rPr>
        <w:t>:</w:t>
      </w:r>
    </w:p>
    <w:p w:rsidR="005312B0" w:rsidRPr="005312B0" w:rsidRDefault="005312B0" w:rsidP="005312B0">
      <w:pPr>
        <w:pStyle w:val="a7"/>
        <w:rPr>
          <w:lang w:val="ru-RU"/>
        </w:rPr>
      </w:pPr>
      <w:r w:rsidRPr="000A2CA6">
        <w:rPr>
          <w:lang w:val="ru-RU"/>
        </w:rPr>
        <w:t>[ -</w:t>
      </w:r>
      <w:r>
        <w:t>infinity</w:t>
      </w:r>
      <w:r w:rsidRPr="000A2CA6">
        <w:rPr>
          <w:lang w:val="ru-RU"/>
        </w:rPr>
        <w:t>;  -32768]</w:t>
      </w:r>
      <w:proofErr w:type="gramStart"/>
      <w:r w:rsidRPr="000A2CA6">
        <w:rPr>
          <w:lang w:val="ru-RU"/>
        </w:rPr>
        <w:t xml:space="preserve">[ </w:t>
      </w:r>
      <w:proofErr w:type="gramEnd"/>
      <w:r w:rsidRPr="000A2CA6">
        <w:rPr>
          <w:lang w:val="ru-RU"/>
        </w:rPr>
        <w:t xml:space="preserve">32767; </w:t>
      </w:r>
      <w:r>
        <w:t>infinity</w:t>
      </w:r>
      <w:r w:rsidRPr="000A2CA6">
        <w:rPr>
          <w:lang w:val="ru-RU"/>
        </w:rPr>
        <w:t xml:space="preserve"> + ];</w:t>
      </w:r>
    </w:p>
    <w:p w:rsidR="000A2CA6" w:rsidRDefault="005158CF" w:rsidP="000A2CA6">
      <w:r>
        <w:t>Значения для тестов:</w:t>
      </w:r>
    </w:p>
    <w:p w:rsidR="005158CF" w:rsidRDefault="00501CC1" w:rsidP="000A2CA6">
      <w:r>
        <w:tab/>
        <w:t>Положительные тесты:</w:t>
      </w:r>
    </w:p>
    <w:p w:rsidR="00501CC1" w:rsidRPr="00501CC1" w:rsidRDefault="00501CC1" w:rsidP="000A2CA6">
      <w:r>
        <w:tab/>
      </w:r>
      <w:r>
        <w:tab/>
        <w:t>1)  0 + 0 = 0, 100 + 100  = 200, 32760 + 8 = 32768</w:t>
      </w:r>
      <w:r w:rsidRPr="00501CC1">
        <w:t>;</w:t>
      </w:r>
    </w:p>
    <w:p w:rsidR="00501CC1" w:rsidRPr="000672A9" w:rsidRDefault="00501CC1" w:rsidP="000A2CA6">
      <w:r>
        <w:tab/>
      </w:r>
      <w:r>
        <w:tab/>
        <w:t>2)  -10 + 0 = - 10,  100 – 100 = 0, - 32767 + 32768 = 1</w:t>
      </w:r>
      <w:r w:rsidRPr="000672A9">
        <w:t>;</w:t>
      </w:r>
    </w:p>
    <w:p w:rsidR="00501CC1" w:rsidRPr="00501CC1" w:rsidRDefault="00501CC1" w:rsidP="000A2CA6">
      <w:r>
        <w:tab/>
      </w:r>
      <w:r>
        <w:tab/>
        <w:t>3) 0 + (-10) = -10, 100 + (-10) = 90, 32768 + (-32767)</w:t>
      </w:r>
      <w:r w:rsidRPr="000672A9">
        <w:t>;</w:t>
      </w:r>
    </w:p>
    <w:p w:rsidR="00501CC1" w:rsidRPr="000672A9" w:rsidRDefault="00501CC1" w:rsidP="000A2CA6">
      <w:r>
        <w:tab/>
      </w:r>
      <w:r>
        <w:tab/>
        <w:t xml:space="preserve">4)  -100 + (- 100) = -200, -32760 + (-7) = </w:t>
      </w:r>
      <w:r w:rsidR="001B04AE">
        <w:t>-</w:t>
      </w:r>
      <w:r>
        <w:t>32767</w:t>
      </w:r>
      <w:r w:rsidRPr="000672A9">
        <w:t>;</w:t>
      </w:r>
    </w:p>
    <w:p w:rsidR="00501CC1" w:rsidRPr="000672A9" w:rsidRDefault="00501CC1" w:rsidP="000A2CA6">
      <w:r>
        <w:tab/>
        <w:t>Отрицательные тесты:</w:t>
      </w:r>
    </w:p>
    <w:p w:rsidR="00501CC1" w:rsidRPr="000672A9" w:rsidRDefault="00501CC1" w:rsidP="00501CC1">
      <w:r w:rsidRPr="000672A9">
        <w:tab/>
      </w:r>
      <w:r w:rsidRPr="000672A9">
        <w:tab/>
      </w:r>
      <w:r>
        <w:t xml:space="preserve">1)  </w:t>
      </w:r>
      <w:r w:rsidR="001B04AE">
        <w:t>32900 + 0, 32768 + 8</w:t>
      </w:r>
      <w:r w:rsidRPr="000672A9">
        <w:t>;</w:t>
      </w:r>
    </w:p>
    <w:p w:rsidR="00501CC1" w:rsidRPr="000672A9" w:rsidRDefault="00501CC1" w:rsidP="00501CC1">
      <w:r>
        <w:tab/>
      </w:r>
      <w:r>
        <w:tab/>
        <w:t xml:space="preserve">2)  </w:t>
      </w:r>
      <w:r w:rsidRPr="000672A9">
        <w:t>0 + (-32768), 32769 + (-32767);</w:t>
      </w:r>
    </w:p>
    <w:p w:rsidR="00501CC1" w:rsidRPr="00501CC1" w:rsidRDefault="00501CC1" w:rsidP="00501CC1">
      <w:r>
        <w:tab/>
      </w:r>
      <w:r>
        <w:tab/>
        <w:t xml:space="preserve">3) </w:t>
      </w:r>
      <w:r w:rsidRPr="000672A9">
        <w:t>-32768 + 0, -32767 + 32769;</w:t>
      </w:r>
    </w:p>
    <w:p w:rsidR="00501CC1" w:rsidRPr="000672A9" w:rsidRDefault="00501CC1" w:rsidP="00501CC1">
      <w:r>
        <w:tab/>
      </w:r>
      <w:r>
        <w:tab/>
        <w:t xml:space="preserve">4)  </w:t>
      </w:r>
      <w:r w:rsidRPr="000672A9">
        <w:t>-32768 + (-32768);</w:t>
      </w:r>
    </w:p>
    <w:p w:rsidR="00501CC1" w:rsidRPr="000672A9" w:rsidRDefault="00501CC1" w:rsidP="00501CC1"/>
    <w:p w:rsidR="00997D0B" w:rsidRDefault="00997D0B" w:rsidP="00997D0B">
      <w:pPr>
        <w:ind w:left="360"/>
        <w:jc w:val="center"/>
      </w:pPr>
      <w:r w:rsidRPr="00997D0B">
        <w:rPr>
          <w:b/>
        </w:rPr>
        <w:t xml:space="preserve">2. </w:t>
      </w:r>
      <w:r w:rsidRPr="008D6228">
        <w:rPr>
          <w:b/>
        </w:rPr>
        <w:t>В требованиях к продукту указано:</w:t>
      </w:r>
      <w:r>
        <w:t xml:space="preserve"> </w:t>
      </w:r>
    </w:p>
    <w:p w:rsidR="00997D0B" w:rsidRDefault="00997D0B" w:rsidP="00997D0B">
      <w:pPr>
        <w:ind w:left="360"/>
      </w:pPr>
      <w:r w:rsidRPr="00997D0B">
        <w:t xml:space="preserve">Идентификатор должен быть от 1 до 128 символов. </w:t>
      </w:r>
      <w:r w:rsidRPr="00997D0B">
        <w:br/>
        <w:t>Идентификатор должен начинаться с буквы или подчеркивания;</w:t>
      </w:r>
      <w:r w:rsidRPr="00997D0B">
        <w:br/>
        <w:t>Идентификатор может содержать буквы латинского алфавита, символ подчёркивания, минус, цифры.</w:t>
      </w:r>
    </w:p>
    <w:p w:rsidR="00D0541B" w:rsidRPr="00997D0B" w:rsidRDefault="00D0541B" w:rsidP="00997D0B">
      <w:pPr>
        <w:ind w:left="360"/>
      </w:pPr>
    </w:p>
    <w:p w:rsidR="00D0541B" w:rsidRPr="00D0541B" w:rsidRDefault="00D0541B" w:rsidP="00D0541B">
      <w:pPr>
        <w:rPr>
          <w:lang w:val="en-US"/>
        </w:rPr>
      </w:pPr>
      <w:r>
        <w:t>Классы эквивалентности</w:t>
      </w:r>
      <w:r>
        <w:rPr>
          <w:lang w:val="en-US"/>
        </w:rPr>
        <w:t>:</w:t>
      </w:r>
    </w:p>
    <w:p w:rsidR="00D0541B" w:rsidRPr="007F5421" w:rsidRDefault="00D0541B" w:rsidP="00596EF8">
      <w:pPr>
        <w:pStyle w:val="a7"/>
        <w:numPr>
          <w:ilvl w:val="0"/>
          <w:numId w:val="4"/>
        </w:numPr>
        <w:rPr>
          <w:lang w:val="ru-RU"/>
        </w:rPr>
      </w:pPr>
      <w:r w:rsidRPr="007F5421">
        <w:rPr>
          <w:lang w:val="ru-RU"/>
        </w:rPr>
        <w:t>[</w:t>
      </w:r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 xml:space="preserve">; </w:t>
      </w:r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 xml:space="preserve">;_] </w:t>
      </w:r>
      <w:proofErr w:type="gramStart"/>
      <w:r w:rsidRPr="007F5421">
        <w:rPr>
          <w:lang w:val="ru-RU"/>
        </w:rPr>
        <w:t xml:space="preserve">[ </w:t>
      </w:r>
      <w:proofErr w:type="gramEnd"/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 xml:space="preserve">; </w:t>
      </w:r>
      <w:r>
        <w:t>A</w:t>
      </w:r>
      <w:r w:rsidRPr="007F5421">
        <w:rPr>
          <w:lang w:val="ru-RU"/>
        </w:rPr>
        <w:t>-</w:t>
      </w:r>
      <w:r>
        <w:t>Z</w:t>
      </w:r>
      <w:r w:rsidRPr="007F5421">
        <w:rPr>
          <w:lang w:val="ru-RU"/>
        </w:rPr>
        <w:t>; 0-9;_</w:t>
      </w:r>
      <w:r w:rsidR="001E29A1" w:rsidRPr="007F5421">
        <w:rPr>
          <w:lang w:val="ru-RU"/>
        </w:rPr>
        <w:t xml:space="preserve">; - </w:t>
      </w:r>
      <w:r w:rsidRPr="007F5421">
        <w:rPr>
          <w:lang w:val="ru-RU"/>
        </w:rPr>
        <w:t>]+</w:t>
      </w:r>
      <w:r w:rsidR="001E29A1" w:rsidRPr="007F5421">
        <w:rPr>
          <w:lang w:val="ru-RU"/>
        </w:rPr>
        <w:t>, длинна идентификатора принадлежит [1; 128]</w:t>
      </w:r>
      <w:r w:rsidRPr="007F5421">
        <w:rPr>
          <w:lang w:val="ru-RU"/>
        </w:rPr>
        <w:t xml:space="preserve"> - положительный класс </w:t>
      </w:r>
    </w:p>
    <w:p w:rsidR="007B0A03" w:rsidRPr="007B0A03" w:rsidRDefault="00D0541B" w:rsidP="00596EF8">
      <w:pPr>
        <w:pStyle w:val="a7"/>
        <w:numPr>
          <w:ilvl w:val="0"/>
          <w:numId w:val="4"/>
        </w:numPr>
        <w:rPr>
          <w:lang w:val="ru-RU"/>
        </w:rPr>
      </w:pPr>
      <w:r w:rsidRPr="00D0541B">
        <w:rPr>
          <w:lang w:val="ru-RU"/>
        </w:rPr>
        <w:t xml:space="preserve">все остальные символы </w:t>
      </w:r>
      <w:r w:rsidR="007F5421">
        <w:rPr>
          <w:lang w:val="ru-RU"/>
        </w:rPr>
        <w:t>и комбинации символов (пример 0</w:t>
      </w:r>
      <w:r w:rsidR="007F5421" w:rsidRPr="007F5421">
        <w:rPr>
          <w:lang w:val="ru-RU"/>
        </w:rPr>
        <w:t xml:space="preserve"> </w:t>
      </w:r>
      <w:r w:rsidR="007F5421">
        <w:t>or</w:t>
      </w:r>
      <w:r w:rsidR="007F5421" w:rsidRPr="007F5421">
        <w:rPr>
          <w:lang w:val="ru-RU"/>
        </w:rPr>
        <w:t xml:space="preserve"> [129; +</w:t>
      </w:r>
      <w:r w:rsidR="007F5421">
        <w:t>infinity</w:t>
      </w:r>
      <w:r w:rsidR="007F5421" w:rsidRPr="007F5421">
        <w:rPr>
          <w:lang w:val="ru-RU"/>
        </w:rPr>
        <w:t>]</w:t>
      </w:r>
      <w:r w:rsidR="007F5421">
        <w:rPr>
          <w:lang w:val="ru-RU"/>
        </w:rPr>
        <w:t>)</w:t>
      </w:r>
      <w:r>
        <w:rPr>
          <w:lang w:val="ru-RU"/>
        </w:rPr>
        <w:t xml:space="preserve"> </w:t>
      </w:r>
      <w:r w:rsidRPr="00D0541B">
        <w:rPr>
          <w:lang w:val="ru-RU"/>
        </w:rPr>
        <w:t xml:space="preserve"> - негативный класс</w:t>
      </w:r>
      <w:r w:rsidR="007B0A03" w:rsidRPr="007B0A03">
        <w:rPr>
          <w:lang w:val="ru-RU"/>
        </w:rPr>
        <w:t>;</w:t>
      </w:r>
    </w:p>
    <w:p w:rsidR="007B0A03" w:rsidRDefault="007B0A03" w:rsidP="007B0A03">
      <w:pPr>
        <w:ind w:firstLine="360"/>
      </w:pPr>
      <w:r>
        <w:t>Значения для тестов:</w:t>
      </w:r>
    </w:p>
    <w:p w:rsidR="007B0A03" w:rsidRDefault="007B0A03" w:rsidP="007B0A03">
      <w:r>
        <w:tab/>
        <w:t>Положительные тесты:</w:t>
      </w:r>
    </w:p>
    <w:p w:rsidR="007B0A03" w:rsidRPr="001B04AE" w:rsidRDefault="007B0A03" w:rsidP="001B04AE">
      <w:pPr>
        <w:ind w:left="-567" w:hanging="426"/>
        <w:rPr>
          <w:lang w:val="en-US"/>
        </w:rPr>
      </w:pPr>
      <w:r>
        <w:tab/>
      </w:r>
      <w:r>
        <w:tab/>
      </w:r>
      <w:r w:rsidR="001B04AE" w:rsidRPr="00A15409">
        <w:tab/>
      </w:r>
      <w:r w:rsidR="001B04AE" w:rsidRPr="00A15409">
        <w:tab/>
      </w:r>
      <w:r w:rsidR="001B04AE">
        <w:rPr>
          <w:lang w:val="en-US"/>
        </w:rPr>
        <w:t>Penal, pEnA9l-l, _penal, s, s…</w:t>
      </w:r>
      <w:proofErr w:type="gramStart"/>
      <w:r w:rsidR="001B04AE">
        <w:rPr>
          <w:lang w:val="en-US"/>
        </w:rPr>
        <w:t>s(</w:t>
      </w:r>
      <w:proofErr w:type="gramEnd"/>
      <w:r w:rsidR="001B04AE">
        <w:rPr>
          <w:lang w:val="en-US"/>
        </w:rPr>
        <w:t xml:space="preserve">128 </w:t>
      </w:r>
      <w:r w:rsidR="001B04AE">
        <w:t>символов</w:t>
      </w:r>
      <w:r w:rsidR="001B04AE" w:rsidRPr="00CE3D8F">
        <w:rPr>
          <w:lang w:val="en-US"/>
        </w:rPr>
        <w:t>)</w:t>
      </w:r>
      <w:r w:rsidR="001B04AE">
        <w:rPr>
          <w:lang w:val="en-US"/>
        </w:rPr>
        <w:t>;</w:t>
      </w:r>
    </w:p>
    <w:p w:rsidR="007B0A03" w:rsidRPr="007B0A03" w:rsidRDefault="007B0A03" w:rsidP="007B0A03">
      <w:r w:rsidRPr="001B04AE">
        <w:rPr>
          <w:lang w:val="en-US"/>
        </w:rPr>
        <w:tab/>
      </w:r>
      <w:r>
        <w:t>Отрицательные тесты:</w:t>
      </w:r>
    </w:p>
    <w:p w:rsidR="007B0A03" w:rsidRPr="001B04AE" w:rsidRDefault="007B0A03" w:rsidP="001B04AE">
      <w:pPr>
        <w:pStyle w:val="a7"/>
        <w:ind w:left="141" w:firstLine="1275"/>
        <w:rPr>
          <w:lang w:val="ru-RU"/>
        </w:rPr>
      </w:pPr>
      <w:r w:rsidRPr="001B04AE">
        <w:rPr>
          <w:lang w:val="ru-RU"/>
        </w:rPr>
        <w:t>пустая строка,</w:t>
      </w:r>
      <w:r w:rsidR="0013048A" w:rsidRPr="001B04AE">
        <w:rPr>
          <w:lang w:val="ru-RU"/>
        </w:rPr>
        <w:t xml:space="preserve"> +</w:t>
      </w:r>
      <w:r w:rsidR="000D37B6" w:rsidRPr="001B04AE">
        <w:rPr>
          <w:lang w:val="ru-RU"/>
        </w:rPr>
        <w:t xml:space="preserve"> </w:t>
      </w:r>
      <w:r w:rsidR="0013048A" w:rsidRPr="001B04AE">
        <w:rPr>
          <w:lang w:val="ru-RU"/>
        </w:rPr>
        <w:t>,/</w:t>
      </w:r>
      <w:r w:rsidR="000D37B6" w:rsidRPr="001B04AE">
        <w:rPr>
          <w:lang w:val="ru-RU"/>
        </w:rPr>
        <w:t xml:space="preserve"> </w:t>
      </w:r>
      <w:r w:rsidR="0013048A" w:rsidRPr="001B04AE">
        <w:rPr>
          <w:lang w:val="ru-RU"/>
        </w:rPr>
        <w:t>,</w:t>
      </w:r>
      <w:r w:rsidR="000D37B6" w:rsidRPr="001B04AE">
        <w:rPr>
          <w:lang w:val="ru-RU"/>
        </w:rPr>
        <w:t xml:space="preserve"> </w:t>
      </w:r>
      <w:r w:rsidR="0013048A" w:rsidRPr="001B04AE">
        <w:rPr>
          <w:lang w:val="ru-RU"/>
        </w:rPr>
        <w:t>”,</w:t>
      </w:r>
      <w:r w:rsidR="000D37B6" w:rsidRPr="001B04AE">
        <w:rPr>
          <w:lang w:val="ru-RU"/>
        </w:rPr>
        <w:t xml:space="preserve"> </w:t>
      </w:r>
      <w:r w:rsidR="001B04AE" w:rsidRPr="001B04AE">
        <w:rPr>
          <w:lang w:val="ru-RU"/>
        </w:rPr>
        <w:t xml:space="preserve">’, </w:t>
      </w:r>
      <w:r w:rsidR="001B04AE" w:rsidRPr="0024175C">
        <w:rPr>
          <w:lang w:val="ru-RU"/>
        </w:rPr>
        <w:t>8</w:t>
      </w:r>
      <w:proofErr w:type="spellStart"/>
      <w:r w:rsidR="001B04AE">
        <w:t>ftfgrh</w:t>
      </w:r>
      <w:proofErr w:type="spellEnd"/>
      <w:r w:rsidR="001B04AE" w:rsidRPr="0024175C">
        <w:rPr>
          <w:lang w:val="ru-RU"/>
        </w:rPr>
        <w:t xml:space="preserve">, </w:t>
      </w:r>
      <w:proofErr w:type="spellStart"/>
      <w:r w:rsidR="001B04AE">
        <w:t>ss</w:t>
      </w:r>
      <w:proofErr w:type="spellEnd"/>
      <w:r w:rsidR="001B04AE">
        <w:rPr>
          <w:lang w:val="ru-RU"/>
        </w:rPr>
        <w:t>…</w:t>
      </w:r>
      <w:proofErr w:type="spellStart"/>
      <w:r w:rsidR="001B04AE">
        <w:t>ss</w:t>
      </w:r>
      <w:proofErr w:type="spellEnd"/>
      <w:r w:rsidR="001B04AE" w:rsidRPr="009205C2">
        <w:rPr>
          <w:lang w:val="ru-RU"/>
        </w:rPr>
        <w:t xml:space="preserve">(129 </w:t>
      </w:r>
      <w:r w:rsidR="001B04AE">
        <w:rPr>
          <w:lang w:val="ru-RU"/>
        </w:rPr>
        <w:t>символов)</w:t>
      </w:r>
      <w:r w:rsidR="001B04AE" w:rsidRPr="004B5597">
        <w:rPr>
          <w:lang w:val="ru-RU"/>
        </w:rPr>
        <w:t>, _</w:t>
      </w:r>
      <w:r w:rsidR="001B04AE">
        <w:t>f</w:t>
      </w:r>
      <w:r w:rsidR="001B04AE" w:rsidRPr="004B5597">
        <w:rPr>
          <w:lang w:val="ru-RU"/>
        </w:rPr>
        <w:t>+</w:t>
      </w:r>
      <w:r w:rsidRPr="001B04AE">
        <w:rPr>
          <w:lang w:val="ru-RU"/>
        </w:rPr>
        <w:t xml:space="preserve"> </w:t>
      </w:r>
    </w:p>
    <w:p w:rsidR="007B0A03" w:rsidRPr="007B0A03" w:rsidRDefault="007B0A03" w:rsidP="001E29A1">
      <w:pPr>
        <w:ind w:left="360"/>
        <w:jc w:val="center"/>
        <w:rPr>
          <w:b/>
        </w:rPr>
      </w:pPr>
    </w:p>
    <w:p w:rsidR="001E29A1" w:rsidRPr="001E29A1" w:rsidRDefault="001E29A1" w:rsidP="001E29A1">
      <w:pPr>
        <w:ind w:left="360"/>
        <w:jc w:val="center"/>
        <w:rPr>
          <w:b/>
        </w:rPr>
      </w:pPr>
      <w:r w:rsidRPr="008D6228">
        <w:rPr>
          <w:b/>
        </w:rPr>
        <w:t>3. Калькулятор кредита:</w:t>
      </w:r>
      <w:r w:rsidRPr="001E29A1">
        <w:rPr>
          <w:b/>
        </w:rPr>
        <w:t xml:space="preserve"> </w:t>
      </w:r>
    </w:p>
    <w:p w:rsidR="007B0A03" w:rsidRPr="007B0A03" w:rsidRDefault="007B0A03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7B0A03" w:rsidRPr="007B0A03" w:rsidRDefault="007B0A03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7B0A03" w:rsidRPr="007B0A03" w:rsidRDefault="007B0A03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1E29A1" w:rsidRDefault="001E29A1" w:rsidP="001E29A1">
      <w:pPr>
        <w:pStyle w:val="a7"/>
        <w:spacing w:after="0"/>
        <w:ind w:left="0"/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t>Калькулятор кредита работает следующим образом:</w:t>
      </w:r>
      <w:r w:rsidRPr="00954F28">
        <w:rPr>
          <w:sz w:val="24"/>
          <w:szCs w:val="24"/>
          <w:lang w:val="ru-RU"/>
        </w:rPr>
        <w:br/>
        <w:t>Базовая ставка кредита — 15%.</w:t>
      </w:r>
      <w:r w:rsidRPr="00954F28">
        <w:rPr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954F28">
        <w:rPr>
          <w:sz w:val="24"/>
          <w:szCs w:val="24"/>
          <w:lang w:val="ru-RU"/>
        </w:rPr>
        <w:br/>
      </w:r>
      <w:r w:rsidRPr="00954F28">
        <w:rPr>
          <w:sz w:val="24"/>
          <w:szCs w:val="24"/>
          <w:lang w:val="ru-RU"/>
        </w:rPr>
        <w:lastRenderedPageBreak/>
        <w:t>Если сумма кредита от 100.001 руб. до 500.000 руб., то ставка уменьшается на 1</w:t>
      </w:r>
      <w:proofErr w:type="gramStart"/>
      <w:r w:rsidRPr="00954F28">
        <w:rPr>
          <w:sz w:val="24"/>
          <w:szCs w:val="24"/>
          <w:lang w:val="ru-RU"/>
        </w:rPr>
        <w:t>%</w:t>
      </w:r>
      <w:r w:rsidRPr="00954F28">
        <w:rPr>
          <w:sz w:val="24"/>
          <w:szCs w:val="24"/>
          <w:lang w:val="ru-RU"/>
        </w:rPr>
        <w:br/>
        <w:t>Е</w:t>
      </w:r>
      <w:proofErr w:type="gramEnd"/>
      <w:r w:rsidRPr="00954F28">
        <w:rPr>
          <w:sz w:val="24"/>
          <w:szCs w:val="24"/>
          <w:lang w:val="ru-RU"/>
        </w:rPr>
        <w:t>сли сумма кредита от 500.001 до 1.000.000 руб. включительно, то ставка уменьшается на 2%</w:t>
      </w:r>
      <w:r w:rsidRPr="00954F28">
        <w:rPr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954F28">
        <w:rPr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954F28">
        <w:rPr>
          <w:sz w:val="24"/>
          <w:szCs w:val="24"/>
          <w:lang w:val="ru-RU"/>
        </w:rPr>
        <w:br/>
        <w:t>Если срок кредита — от 3 до 5 лет включительно, то ставка увеличивается на 1</w:t>
      </w:r>
      <w:proofErr w:type="gramStart"/>
      <w:r w:rsidRPr="00954F28">
        <w:rPr>
          <w:sz w:val="24"/>
          <w:szCs w:val="24"/>
          <w:lang w:val="ru-RU"/>
        </w:rPr>
        <w:t>%</w:t>
      </w:r>
      <w:r w:rsidRPr="00954F28">
        <w:rPr>
          <w:sz w:val="24"/>
          <w:szCs w:val="24"/>
          <w:lang w:val="ru-RU"/>
        </w:rPr>
        <w:br/>
        <w:t>Е</w:t>
      </w:r>
      <w:proofErr w:type="gramEnd"/>
      <w:r w:rsidRPr="00954F28">
        <w:rPr>
          <w:sz w:val="24"/>
          <w:szCs w:val="24"/>
          <w:lang w:val="ru-RU"/>
        </w:rPr>
        <w:t>сли срок кредита — от 5 до 10 лет включительно, то ставка увеличивается на 2%.</w:t>
      </w:r>
      <w:r w:rsidRPr="00954F28">
        <w:rPr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1E29A1" w:rsidRPr="00954F28" w:rsidRDefault="001E29A1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1E29A1" w:rsidRPr="001E29A1" w:rsidRDefault="001E29A1" w:rsidP="001E29A1">
      <w:r>
        <w:t>Классы эквивалентности для вносимой суммы</w:t>
      </w:r>
      <w:r w:rsidRPr="001E29A1">
        <w:t>:</w:t>
      </w:r>
    </w:p>
    <w:p w:rsidR="00E04045" w:rsidRPr="00E04045" w:rsidRDefault="00E04045" w:rsidP="00596EF8">
      <w:pPr>
        <w:pStyle w:val="a7"/>
        <w:numPr>
          <w:ilvl w:val="0"/>
          <w:numId w:val="5"/>
        </w:numPr>
      </w:pPr>
      <w:r>
        <w:rPr>
          <w:lang w:val="ru-RU"/>
        </w:rPr>
        <w:t>Положительные</w:t>
      </w:r>
      <w:r w:rsidRPr="006056EC">
        <w:t xml:space="preserve"> </w:t>
      </w:r>
      <w:r>
        <w:rPr>
          <w:lang w:val="ru-RU"/>
        </w:rPr>
        <w:t>классы:</w:t>
      </w:r>
    </w:p>
    <w:p w:rsidR="00E04045" w:rsidRPr="00E04045" w:rsidRDefault="001B04AE" w:rsidP="00596EF8">
      <w:pPr>
        <w:pStyle w:val="a7"/>
        <w:numPr>
          <w:ilvl w:val="0"/>
          <w:numId w:val="6"/>
        </w:numPr>
      </w:pPr>
      <w:proofErr w:type="spellStart"/>
      <w:proofErr w:type="gramStart"/>
      <w:r>
        <w:t>сумма</w:t>
      </w:r>
      <w:proofErr w:type="spellEnd"/>
      <w:proofErr w:type="gramEnd"/>
      <w:r>
        <w:t xml:space="preserve"> [10.000, 100.000] </w:t>
      </w:r>
      <w:r w:rsidR="00E04045">
        <w:t xml:space="preserve"> </w:t>
      </w:r>
      <w:proofErr w:type="spellStart"/>
      <w:r w:rsidR="00E04045">
        <w:t>базовая</w:t>
      </w:r>
      <w:proofErr w:type="spellEnd"/>
      <w:r w:rsidR="00E04045">
        <w:t>(15%)</w:t>
      </w:r>
    </w:p>
    <w:p w:rsidR="00E04045" w:rsidRDefault="00E04045" w:rsidP="00596EF8">
      <w:pPr>
        <w:pStyle w:val="a7"/>
        <w:numPr>
          <w:ilvl w:val="0"/>
          <w:numId w:val="6"/>
        </w:numPr>
        <w:rPr>
          <w:lang w:val="ru-RU"/>
        </w:rPr>
      </w:pPr>
      <w:r w:rsidRPr="00E04045">
        <w:rPr>
          <w:lang w:val="ru-RU"/>
        </w:rPr>
        <w:t>сумма  [100.001, 500.000] ставка уменьшается на 1</w:t>
      </w:r>
      <w:r w:rsidR="001B04AE">
        <w:t>%</w:t>
      </w:r>
    </w:p>
    <w:p w:rsidR="00E04045" w:rsidRDefault="00E04045" w:rsidP="00596EF8">
      <w:pPr>
        <w:pStyle w:val="a7"/>
        <w:numPr>
          <w:ilvl w:val="0"/>
          <w:numId w:val="6"/>
        </w:numPr>
        <w:rPr>
          <w:lang w:val="ru-RU"/>
        </w:rPr>
      </w:pPr>
      <w:r w:rsidRPr="00E04045">
        <w:rPr>
          <w:lang w:val="ru-RU"/>
        </w:rPr>
        <w:t xml:space="preserve">сумма [500.001, 1.000.000] ставка уменьшается на </w:t>
      </w:r>
      <w:r w:rsidR="00E12593">
        <w:rPr>
          <w:lang w:val="ru-RU"/>
        </w:rPr>
        <w:t>2</w:t>
      </w:r>
      <w:r w:rsidR="001B04AE">
        <w:t>%</w:t>
      </w:r>
    </w:p>
    <w:p w:rsidR="00E04045" w:rsidRPr="00E04045" w:rsidRDefault="0060386E" w:rsidP="00596EF8">
      <w:pPr>
        <w:pStyle w:val="a7"/>
        <w:numPr>
          <w:ilvl w:val="0"/>
          <w:numId w:val="6"/>
        </w:numPr>
        <w:rPr>
          <w:lang w:val="ru-RU"/>
        </w:rPr>
      </w:pPr>
      <w:proofErr w:type="gramStart"/>
      <w:r>
        <w:rPr>
          <w:lang w:val="ru-RU"/>
        </w:rPr>
        <w:t xml:space="preserve">сумма </w:t>
      </w:r>
      <w:r w:rsidR="001B04AE" w:rsidRPr="001B04AE">
        <w:rPr>
          <w:lang w:val="ru-RU"/>
        </w:rPr>
        <w:t>[</w:t>
      </w:r>
      <w:r w:rsidR="00C42142">
        <w:rPr>
          <w:lang w:val="ru-RU"/>
        </w:rPr>
        <w:t>1.000.</w:t>
      </w:r>
      <w:r w:rsidR="00C42142" w:rsidRPr="00C42142">
        <w:rPr>
          <w:lang w:val="ru-RU"/>
        </w:rPr>
        <w:t>0</w:t>
      </w:r>
      <w:r w:rsidR="001B04AE">
        <w:rPr>
          <w:lang w:val="ru-RU"/>
        </w:rPr>
        <w:t>0</w:t>
      </w:r>
      <w:r w:rsidR="001B04AE" w:rsidRPr="001B04AE">
        <w:rPr>
          <w:lang w:val="ru-RU"/>
        </w:rPr>
        <w:t>1</w:t>
      </w:r>
      <w:r>
        <w:rPr>
          <w:lang w:val="ru-RU"/>
        </w:rPr>
        <w:t>, +∞</w:t>
      </w:r>
      <w:r w:rsidRPr="0060386E">
        <w:rPr>
          <w:lang w:val="ru-RU"/>
        </w:rPr>
        <w:t>)</w:t>
      </w:r>
      <w:r w:rsidR="001B04AE" w:rsidRPr="001B04AE">
        <w:rPr>
          <w:lang w:val="ru-RU"/>
        </w:rPr>
        <w:t xml:space="preserve"> </w:t>
      </w:r>
      <w:r w:rsidR="00E04045" w:rsidRPr="00E04045">
        <w:rPr>
          <w:lang w:val="ru-RU"/>
        </w:rPr>
        <w:t xml:space="preserve"> ставка обговаривается индивидуально с каждым клиентом</w:t>
      </w:r>
      <w:proofErr w:type="gramEnd"/>
    </w:p>
    <w:p w:rsidR="00E04045" w:rsidRDefault="00E04045" w:rsidP="00E04045">
      <w:pPr>
        <w:pStyle w:val="a7"/>
        <w:rPr>
          <w:lang w:val="ru-RU"/>
        </w:rPr>
      </w:pPr>
    </w:p>
    <w:p w:rsidR="0046492F" w:rsidRPr="0013048A" w:rsidRDefault="0046492F" w:rsidP="0046492F">
      <w:pPr>
        <w:ind w:firstLine="360"/>
      </w:pPr>
      <w:r>
        <w:t xml:space="preserve">2. </w:t>
      </w:r>
      <w:r w:rsidR="001E29A1">
        <w:t>если</w:t>
      </w:r>
      <w:r w:rsidRPr="0046492F">
        <w:t xml:space="preserve"> </w:t>
      </w:r>
      <w:r>
        <w:t>вносимая сумма</w:t>
      </w:r>
      <w:r w:rsidR="001E29A1">
        <w:t xml:space="preserve"> </w:t>
      </w:r>
      <w:r w:rsidR="001E29A1" w:rsidRPr="0046492F">
        <w:t xml:space="preserve"> &lt; </w:t>
      </w:r>
      <w:r w:rsidR="001E29A1">
        <w:t xml:space="preserve">10.000 </w:t>
      </w:r>
      <w:r w:rsidR="001E29A1" w:rsidRPr="00D0541B">
        <w:t xml:space="preserve"> - негативный класс</w:t>
      </w:r>
      <w:r w:rsidRPr="0046492F">
        <w:t xml:space="preserve"> </w:t>
      </w:r>
    </w:p>
    <w:p w:rsidR="0046492F" w:rsidRDefault="0046492F" w:rsidP="0046492F">
      <w:r>
        <w:t>Значения для тестов:</w:t>
      </w:r>
    </w:p>
    <w:p w:rsidR="0046492F" w:rsidRDefault="0046492F" w:rsidP="0046492F">
      <w:r>
        <w:tab/>
        <w:t>Положительные тесты:</w:t>
      </w:r>
    </w:p>
    <w:p w:rsidR="0046492F" w:rsidRPr="0013048A" w:rsidRDefault="0046492F" w:rsidP="0046492F">
      <w:r>
        <w:tab/>
      </w:r>
      <w:r>
        <w:tab/>
      </w:r>
      <w:r w:rsidRPr="0013048A">
        <w:t xml:space="preserve">1) </w:t>
      </w:r>
      <w:r>
        <w:t xml:space="preserve"> сумма 10.000, 15.000, 100.000- базовая</w:t>
      </w:r>
    </w:p>
    <w:p w:rsidR="0046492F" w:rsidRDefault="0046492F" w:rsidP="0046492F">
      <w:r w:rsidRPr="0013048A">
        <w:tab/>
      </w:r>
      <w:r w:rsidRPr="0013048A">
        <w:tab/>
        <w:t>2)</w:t>
      </w:r>
      <w:r>
        <w:t xml:space="preserve">  сумма 100.001, 150000, 50000 – ставка </w:t>
      </w:r>
      <w:proofErr w:type="spellStart"/>
      <w:r>
        <w:t>увелич</w:t>
      </w:r>
      <w:proofErr w:type="spellEnd"/>
      <w:r w:rsidR="00007DBF">
        <w:t>.</w:t>
      </w:r>
      <w:r>
        <w:t xml:space="preserve"> на 1%</w:t>
      </w:r>
    </w:p>
    <w:p w:rsidR="0046492F" w:rsidRDefault="0046492F" w:rsidP="0046492F">
      <w:r>
        <w:tab/>
      </w:r>
      <w:r>
        <w:tab/>
        <w:t>3)  сумма 500.001, 750</w:t>
      </w:r>
      <w:r w:rsidR="00007DBF">
        <w:t xml:space="preserve">000, 1000000 ставка </w:t>
      </w:r>
      <w:proofErr w:type="spellStart"/>
      <w:r w:rsidR="00007DBF">
        <w:t>увелич</w:t>
      </w:r>
      <w:proofErr w:type="spellEnd"/>
      <w:r w:rsidR="00007DBF">
        <w:t>. на 2%</w:t>
      </w:r>
    </w:p>
    <w:p w:rsidR="0046492F" w:rsidRPr="0013048A" w:rsidRDefault="00007DBF" w:rsidP="0046492F">
      <w:r>
        <w:tab/>
      </w:r>
      <w:r>
        <w:tab/>
        <w:t>4) сумма 1000001, 1100000, 100000000</w:t>
      </w:r>
      <w:r w:rsidR="0046492F">
        <w:t xml:space="preserve"> ставка обговаривается индивидуально с каждым клиентом</w:t>
      </w:r>
    </w:p>
    <w:p w:rsidR="0046492F" w:rsidRPr="007B0A03" w:rsidRDefault="0046492F" w:rsidP="0046492F">
      <w:r>
        <w:tab/>
        <w:t>Отрицательные тесты:</w:t>
      </w:r>
    </w:p>
    <w:p w:rsidR="0046492F" w:rsidRPr="0013048A" w:rsidRDefault="0046492F" w:rsidP="0046492F">
      <w:pPr>
        <w:ind w:left="1410"/>
      </w:pPr>
      <w:r>
        <w:t xml:space="preserve">10, </w:t>
      </w:r>
      <w:r w:rsidR="00007DBF">
        <w:t>100</w:t>
      </w:r>
      <w:r>
        <w:t>0</w:t>
      </w:r>
      <w:r w:rsidR="00007DBF">
        <w:t>, 9.999</w:t>
      </w:r>
    </w:p>
    <w:p w:rsidR="0046492F" w:rsidRPr="0046492F" w:rsidRDefault="0046492F" w:rsidP="0046492F">
      <w:pPr>
        <w:pStyle w:val="a7"/>
        <w:rPr>
          <w:lang w:val="ru-RU"/>
        </w:rPr>
      </w:pPr>
    </w:p>
    <w:p w:rsidR="001E29A1" w:rsidRPr="001E29A1" w:rsidRDefault="001E29A1" w:rsidP="001E29A1">
      <w:r>
        <w:t>Классы эквивалентности для срока кредита</w:t>
      </w:r>
      <w:r w:rsidRPr="001E29A1">
        <w:t>:</w:t>
      </w:r>
    </w:p>
    <w:p w:rsidR="00FA654C" w:rsidRDefault="00FA654C" w:rsidP="00596EF8">
      <w:pPr>
        <w:pStyle w:val="a7"/>
        <w:numPr>
          <w:ilvl w:val="0"/>
          <w:numId w:val="3"/>
        </w:numPr>
      </w:pPr>
      <w:proofErr w:type="spellStart"/>
      <w:r w:rsidRPr="00FA654C">
        <w:t>Положительные</w:t>
      </w:r>
      <w:proofErr w:type="spellEnd"/>
      <w:r w:rsidRPr="006056EC">
        <w:t xml:space="preserve"> </w:t>
      </w:r>
      <w:proofErr w:type="spellStart"/>
      <w:r w:rsidRPr="00FA654C">
        <w:t>классы</w:t>
      </w:r>
      <w:proofErr w:type="spellEnd"/>
      <w:r w:rsidRPr="00FA654C">
        <w:t>:</w:t>
      </w:r>
    </w:p>
    <w:p w:rsidR="00FA654C" w:rsidRPr="00FA654C" w:rsidRDefault="00FA654C" w:rsidP="00596EF8">
      <w:pPr>
        <w:pStyle w:val="a7"/>
        <w:numPr>
          <w:ilvl w:val="0"/>
          <w:numId w:val="7"/>
        </w:numPr>
      </w:pPr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>
        <w:rPr>
          <w:lang w:val="ru-RU"/>
        </w:rPr>
        <w:t>(0</w:t>
      </w:r>
      <w:r>
        <w:t xml:space="preserve">, </w:t>
      </w:r>
      <w:r>
        <w:rPr>
          <w:lang w:val="ru-RU"/>
        </w:rPr>
        <w:t>3)</w:t>
      </w:r>
      <w:r>
        <w:t xml:space="preserve"> </w:t>
      </w:r>
      <w:r w:rsidRPr="00FA654C">
        <w:rPr>
          <w:lang w:val="ru-RU"/>
        </w:rPr>
        <w:t>ставка базовая</w:t>
      </w:r>
    </w:p>
    <w:p w:rsidR="00FA654C" w:rsidRPr="00E04045" w:rsidRDefault="00FA654C" w:rsidP="00596EF8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 w:rsidRPr="001E4286">
        <w:rPr>
          <w:lang w:val="ru-RU"/>
        </w:rPr>
        <w:t>[3</w:t>
      </w:r>
      <w:r w:rsidRPr="00FA654C">
        <w:rPr>
          <w:lang w:val="ru-RU"/>
        </w:rPr>
        <w:t xml:space="preserve">, </w:t>
      </w:r>
      <w:r w:rsidRPr="001E4286">
        <w:rPr>
          <w:lang w:val="ru-RU"/>
        </w:rPr>
        <w:t>5]</w:t>
      </w:r>
      <w:r w:rsidRPr="00FA654C">
        <w:rPr>
          <w:lang w:val="ru-RU"/>
        </w:rPr>
        <w:t xml:space="preserve"> </w:t>
      </w:r>
      <w:r w:rsidRPr="00E04045">
        <w:rPr>
          <w:lang w:val="ru-RU"/>
        </w:rPr>
        <w:t xml:space="preserve">ставка </w:t>
      </w:r>
      <w:r w:rsidR="001E4286" w:rsidRPr="001E4286">
        <w:rPr>
          <w:lang w:val="ru-RU"/>
        </w:rPr>
        <w:t xml:space="preserve">увеличивается </w:t>
      </w:r>
      <w:r w:rsidRPr="00E04045">
        <w:rPr>
          <w:lang w:val="ru-RU"/>
        </w:rPr>
        <w:t xml:space="preserve">на </w:t>
      </w:r>
      <w:r w:rsidR="000D37B6">
        <w:t xml:space="preserve"> </w:t>
      </w:r>
      <w:r w:rsidRPr="00E04045">
        <w:rPr>
          <w:lang w:val="ru-RU"/>
        </w:rPr>
        <w:t>1</w:t>
      </w:r>
      <w:r w:rsidR="00007DBF">
        <w:rPr>
          <w:lang w:val="ru-RU"/>
        </w:rPr>
        <w:t>%</w:t>
      </w:r>
    </w:p>
    <w:p w:rsidR="00FA654C" w:rsidRPr="00E04045" w:rsidRDefault="001E4286" w:rsidP="00596EF8">
      <w:pPr>
        <w:pStyle w:val="a7"/>
        <w:numPr>
          <w:ilvl w:val="0"/>
          <w:numId w:val="7"/>
        </w:numPr>
        <w:rPr>
          <w:lang w:val="ru-RU"/>
        </w:rPr>
      </w:pPr>
      <w:proofErr w:type="gramStart"/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 w:rsidRPr="001E4286">
        <w:rPr>
          <w:lang w:val="ru-RU"/>
        </w:rPr>
        <w:t>(5</w:t>
      </w:r>
      <w:r w:rsidRPr="00FA654C">
        <w:rPr>
          <w:lang w:val="ru-RU"/>
        </w:rPr>
        <w:t xml:space="preserve">, </w:t>
      </w:r>
      <w:r w:rsidRPr="001E4286">
        <w:rPr>
          <w:lang w:val="ru-RU"/>
        </w:rPr>
        <w:t>10]</w:t>
      </w:r>
      <w:r w:rsidRPr="00FA654C">
        <w:rPr>
          <w:lang w:val="ru-RU"/>
        </w:rPr>
        <w:t xml:space="preserve"> </w:t>
      </w:r>
      <w:r w:rsidR="00FA654C" w:rsidRPr="00E04045">
        <w:rPr>
          <w:lang w:val="ru-RU"/>
        </w:rPr>
        <w:t xml:space="preserve">ставка </w:t>
      </w:r>
      <w:r w:rsidRPr="001E4286">
        <w:rPr>
          <w:lang w:val="ru-RU"/>
        </w:rPr>
        <w:t xml:space="preserve">увеличивается </w:t>
      </w:r>
      <w:r w:rsidR="00FA654C" w:rsidRPr="00E04045">
        <w:rPr>
          <w:lang w:val="ru-RU"/>
        </w:rPr>
        <w:t>на 2</w:t>
      </w:r>
      <w:r w:rsidR="00007DBF">
        <w:rPr>
          <w:lang w:val="ru-RU"/>
        </w:rPr>
        <w:t>%</w:t>
      </w:r>
      <w:proofErr w:type="gramEnd"/>
    </w:p>
    <w:p w:rsidR="00FA654C" w:rsidRPr="00E04045" w:rsidRDefault="001E4286" w:rsidP="00596EF8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срок </w:t>
      </w:r>
      <w:r w:rsidRPr="00FA654C">
        <w:rPr>
          <w:lang w:val="ru-RU"/>
        </w:rPr>
        <w:t xml:space="preserve"> </w:t>
      </w:r>
      <w:r w:rsidRPr="001E4286">
        <w:rPr>
          <w:lang w:val="ru-RU"/>
        </w:rPr>
        <w:t>(10</w:t>
      </w:r>
      <w:r w:rsidRPr="00FA654C">
        <w:rPr>
          <w:lang w:val="ru-RU"/>
        </w:rPr>
        <w:t xml:space="preserve">, </w:t>
      </w:r>
      <w:r w:rsidR="0060386E">
        <w:rPr>
          <w:lang w:val="ru-RU"/>
        </w:rPr>
        <w:t>+∞</w:t>
      </w:r>
      <w:r w:rsidR="0060386E" w:rsidRPr="005D18BC">
        <w:rPr>
          <w:lang w:val="ru-RU"/>
        </w:rPr>
        <w:t>)</w:t>
      </w:r>
      <w:r w:rsidRPr="00E04045">
        <w:rPr>
          <w:lang w:val="ru-RU"/>
        </w:rPr>
        <w:t xml:space="preserve"> </w:t>
      </w:r>
      <w:r w:rsidRPr="00FA654C">
        <w:rPr>
          <w:lang w:val="ru-RU"/>
        </w:rPr>
        <w:t xml:space="preserve"> </w:t>
      </w:r>
      <w:r w:rsidR="00FA654C" w:rsidRPr="00E04045">
        <w:rPr>
          <w:lang w:val="ru-RU"/>
        </w:rPr>
        <w:t>ставка обговаривается индивидуально с каждым клиентом</w:t>
      </w:r>
    </w:p>
    <w:p w:rsidR="001E29A1" w:rsidRPr="0013048A" w:rsidRDefault="001E29A1" w:rsidP="00596EF8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</w:t>
      </w:r>
      <w:r w:rsidR="00007DBF">
        <w:rPr>
          <w:lang w:val="ru-RU"/>
        </w:rPr>
        <w:t xml:space="preserve"> срок ==</w:t>
      </w:r>
      <w:r w:rsidRPr="001E29A1">
        <w:rPr>
          <w:lang w:val="ru-RU"/>
        </w:rPr>
        <w:t xml:space="preserve"> </w:t>
      </w:r>
      <w:r>
        <w:rPr>
          <w:lang w:val="ru-RU"/>
        </w:rPr>
        <w:t xml:space="preserve">0 </w:t>
      </w:r>
      <w:r w:rsidRPr="00D0541B">
        <w:rPr>
          <w:lang w:val="ru-RU"/>
        </w:rPr>
        <w:t xml:space="preserve"> - негативный класс</w:t>
      </w:r>
    </w:p>
    <w:p w:rsidR="0013048A" w:rsidRPr="0013048A" w:rsidRDefault="0013048A" w:rsidP="0013048A"/>
    <w:p w:rsidR="0013048A" w:rsidRDefault="0013048A" w:rsidP="0013048A">
      <w:pPr>
        <w:ind w:firstLine="360"/>
      </w:pPr>
      <w:r>
        <w:t>Значения для тестов:</w:t>
      </w:r>
    </w:p>
    <w:p w:rsidR="0013048A" w:rsidRDefault="0013048A" w:rsidP="0013048A">
      <w:r>
        <w:tab/>
        <w:t>Положительные тесты:</w:t>
      </w:r>
    </w:p>
    <w:p w:rsidR="0013048A" w:rsidRPr="0013048A" w:rsidRDefault="0013048A" w:rsidP="0013048A">
      <w:r>
        <w:tab/>
      </w:r>
      <w:r>
        <w:tab/>
      </w:r>
      <w:r w:rsidRPr="0013048A">
        <w:t xml:space="preserve">1) </w:t>
      </w:r>
      <w:r>
        <w:t>срок 1, 2 ставка базовая</w:t>
      </w:r>
    </w:p>
    <w:p w:rsidR="0013048A" w:rsidRDefault="0013048A" w:rsidP="0013048A">
      <w:r w:rsidRPr="0013048A">
        <w:tab/>
      </w:r>
      <w:r w:rsidRPr="0013048A">
        <w:tab/>
        <w:t>2)</w:t>
      </w:r>
      <w:r>
        <w:t xml:space="preserve"> срок 3, 4, 5 ставка увеличивается на 1</w:t>
      </w:r>
      <w:r w:rsidR="00007DBF">
        <w:t>%</w:t>
      </w:r>
    </w:p>
    <w:p w:rsidR="0013048A" w:rsidRDefault="0013048A" w:rsidP="0013048A">
      <w:r>
        <w:tab/>
      </w:r>
      <w:r>
        <w:tab/>
        <w:t>3) срок 6, 8, 10 ставка увеличивается на 2</w:t>
      </w:r>
      <w:r w:rsidR="00007DBF">
        <w:t>%</w:t>
      </w:r>
    </w:p>
    <w:p w:rsidR="0013048A" w:rsidRPr="0013048A" w:rsidRDefault="0013048A" w:rsidP="0013048A">
      <w:r>
        <w:tab/>
      </w:r>
      <w:r>
        <w:tab/>
        <w:t xml:space="preserve">4) срок </w:t>
      </w:r>
      <w:r w:rsidR="00007DBF">
        <w:t>12,</w:t>
      </w:r>
      <w:r>
        <w:t xml:space="preserve"> 15</w:t>
      </w:r>
      <w:r w:rsidR="00007DBF">
        <w:t>, 25</w:t>
      </w:r>
      <w:r>
        <w:t xml:space="preserve"> ставка обговаривается индивидуально с каждым клиентом</w:t>
      </w:r>
    </w:p>
    <w:p w:rsidR="0013048A" w:rsidRPr="007B0A03" w:rsidRDefault="0013048A" w:rsidP="0013048A">
      <w:r>
        <w:tab/>
        <w:t>Отрицательные тесты:</w:t>
      </w:r>
    </w:p>
    <w:p w:rsidR="0013048A" w:rsidRPr="0013048A" w:rsidRDefault="0013048A" w:rsidP="0013048A">
      <w:pPr>
        <w:ind w:left="1410"/>
      </w:pPr>
      <w:r>
        <w:t>0</w:t>
      </w:r>
    </w:p>
    <w:p w:rsidR="0013048A" w:rsidRPr="0013048A" w:rsidRDefault="0013048A" w:rsidP="0013048A"/>
    <w:p w:rsidR="002150F4" w:rsidRPr="001E29A1" w:rsidRDefault="002150F4" w:rsidP="003B7B02">
      <w:pPr>
        <w:ind w:left="12" w:firstLine="708"/>
        <w:rPr>
          <w:b/>
        </w:rPr>
      </w:pPr>
      <w:r w:rsidRPr="008D6228">
        <w:rPr>
          <w:b/>
        </w:rPr>
        <w:lastRenderedPageBreak/>
        <w:t>4. Перевода градусов Цельсия в градусы Фаренгейта:</w:t>
      </w:r>
      <w:r w:rsidRPr="001E29A1">
        <w:rPr>
          <w:b/>
        </w:rPr>
        <w:t xml:space="preserve"> </w:t>
      </w:r>
    </w:p>
    <w:p w:rsidR="002150F4" w:rsidRPr="002150F4" w:rsidRDefault="002150F4" w:rsidP="001E29A1">
      <w:pPr>
        <w:pStyle w:val="a7"/>
        <w:rPr>
          <w:sz w:val="24"/>
          <w:szCs w:val="24"/>
          <w:lang w:val="ru-RU"/>
        </w:rPr>
      </w:pPr>
    </w:p>
    <w:p w:rsidR="00B17ECB" w:rsidRPr="009E6A66" w:rsidRDefault="002150F4" w:rsidP="009E6A66">
      <w:pPr>
        <w:pStyle w:val="a7"/>
        <w:spacing w:after="0"/>
        <w:rPr>
          <w:lang w:val="ru-RU"/>
        </w:rPr>
      </w:pPr>
      <w:r w:rsidRPr="00954F28">
        <w:rPr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954F28">
        <w:rPr>
          <w:lang w:val="ru-RU"/>
        </w:rPr>
        <w:br/>
      </w:r>
      <w:r>
        <w:rPr>
          <w:noProof/>
          <w:lang w:val="ru-RU" w:eastAsia="ru-RU"/>
        </w:rPr>
        <w:drawing>
          <wp:inline distT="114300" distB="114300" distL="114300" distR="114300" wp14:anchorId="2E30708F" wp14:editId="135AE19D">
            <wp:extent cx="2371725" cy="132397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A66" w:rsidRDefault="009E6A66" w:rsidP="00596EF8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Градусы Цельсия</w:t>
      </w:r>
    </w:p>
    <w:p w:rsidR="009E6A66" w:rsidRDefault="009E6A66" w:rsidP="009E6A66">
      <w:r>
        <w:t>Граничны</w:t>
      </w:r>
      <w:r w:rsidR="00CA2B91">
        <w:t>е значения для позитивных классов</w:t>
      </w:r>
      <w:r>
        <w:t xml:space="preserve">: [-273.15; </w:t>
      </w:r>
      <w:r w:rsidR="00A15409" w:rsidRPr="00A15409">
        <w:t>10 000 000 000 000</w:t>
      </w:r>
      <w:r>
        <w:t xml:space="preserve">]. Тесты: -273.15, </w:t>
      </w:r>
      <w:r w:rsidR="00A15409" w:rsidRPr="00A15409">
        <w:t>10 000 000 000 000</w:t>
      </w:r>
      <w:r>
        <w:t xml:space="preserve">, 0 </w:t>
      </w:r>
    </w:p>
    <w:p w:rsidR="009E6A66" w:rsidRPr="00CA2B91" w:rsidRDefault="009E6A66" w:rsidP="009E6A66">
      <w:r>
        <w:t xml:space="preserve">Граничные значения для негативных </w:t>
      </w:r>
      <w:r w:rsidR="00CA2B91">
        <w:t>классов</w:t>
      </w:r>
      <w:r>
        <w:t xml:space="preserve">: (..-273.15; </w:t>
      </w:r>
      <w:r w:rsidR="00A15409" w:rsidRPr="00A15409">
        <w:t>10 000 000 000 000</w:t>
      </w:r>
      <w:r>
        <w:t xml:space="preserve">..). Тесты: -274, -500, </w:t>
      </w:r>
      <w:r w:rsidR="00A15409">
        <w:t>10 000 000 000 001</w:t>
      </w:r>
      <w:r>
        <w:t>.</w:t>
      </w:r>
    </w:p>
    <w:p w:rsidR="009E6A66" w:rsidRDefault="009E6A66" w:rsidP="009E6A66"/>
    <w:p w:rsidR="009E6A66" w:rsidRDefault="009E6A66" w:rsidP="00596EF8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Градусы Фаренгейта</w:t>
      </w:r>
    </w:p>
    <w:p w:rsidR="009E6A66" w:rsidRDefault="009E6A66" w:rsidP="009E6A66">
      <w:r>
        <w:t>Граничны</w:t>
      </w:r>
      <w:r w:rsidR="00CA2B91">
        <w:t>е значения для позитивных классов</w:t>
      </w:r>
      <w:r>
        <w:t xml:space="preserve">: [-459.67; </w:t>
      </w:r>
      <w:r w:rsidR="00A15409" w:rsidRPr="00A15409">
        <w:t>18000000000032</w:t>
      </w:r>
      <w:r>
        <w:t>]. Тесты: -459.67, 9980, 0.</w:t>
      </w:r>
    </w:p>
    <w:p w:rsidR="009E6A66" w:rsidRDefault="009E6A66" w:rsidP="009E6A66">
      <w:r>
        <w:t>Граничны</w:t>
      </w:r>
      <w:r w:rsidR="00CA2B91">
        <w:t>е значения для негативных классов</w:t>
      </w:r>
      <w:r>
        <w:t xml:space="preserve">: (..-459.67; </w:t>
      </w:r>
      <w:r w:rsidR="00A15409" w:rsidRPr="00A15409">
        <w:t>18000000000032</w:t>
      </w:r>
      <w:r>
        <w:t xml:space="preserve">..). Тесты: -460, -700, </w:t>
      </w:r>
      <w:r w:rsidR="00A15409">
        <w:t>18000000000033..</w:t>
      </w:r>
      <w:r>
        <w:t>.</w:t>
      </w:r>
    </w:p>
    <w:p w:rsidR="001E29A1" w:rsidRDefault="001E29A1" w:rsidP="00D0541B">
      <w:pPr>
        <w:pStyle w:val="a7"/>
        <w:rPr>
          <w:lang w:val="ru-RU"/>
        </w:rPr>
      </w:pPr>
    </w:p>
    <w:p w:rsidR="0013048A" w:rsidRDefault="0013048A" w:rsidP="0013048A">
      <w:pPr>
        <w:ind w:firstLine="360"/>
      </w:pPr>
      <w:r>
        <w:tab/>
        <w:t>Значения для тестов:</w:t>
      </w:r>
    </w:p>
    <w:p w:rsidR="0013048A" w:rsidRDefault="0013048A" w:rsidP="0013048A">
      <w:r>
        <w:tab/>
        <w:t>Положительные тесты:</w:t>
      </w:r>
    </w:p>
    <w:p w:rsidR="0013048A" w:rsidRDefault="0013048A" w:rsidP="00596EF8">
      <w:pPr>
        <w:pStyle w:val="a7"/>
        <w:numPr>
          <w:ilvl w:val="0"/>
          <w:numId w:val="12"/>
        </w:numPr>
      </w:pPr>
      <w:r>
        <w:rPr>
          <w:lang w:val="ru-RU"/>
        </w:rPr>
        <w:t>-273(с) =</w:t>
      </w:r>
      <w:r>
        <w:t>&gt; -523,4(f);</w:t>
      </w:r>
    </w:p>
    <w:p w:rsidR="0013048A" w:rsidRDefault="0013048A" w:rsidP="00596EF8">
      <w:pPr>
        <w:pStyle w:val="a7"/>
        <w:numPr>
          <w:ilvl w:val="0"/>
          <w:numId w:val="12"/>
        </w:numPr>
      </w:pPr>
      <w:r>
        <w:t>0(c) =&gt; 32(f);</w:t>
      </w:r>
    </w:p>
    <w:p w:rsidR="0013048A" w:rsidRPr="0013048A" w:rsidRDefault="0013048A" w:rsidP="00596EF8">
      <w:pPr>
        <w:pStyle w:val="a7"/>
        <w:numPr>
          <w:ilvl w:val="0"/>
          <w:numId w:val="12"/>
        </w:numPr>
      </w:pPr>
      <w:r>
        <w:t>100(c) =&gt; 212(f);</w:t>
      </w:r>
    </w:p>
    <w:p w:rsidR="0013048A" w:rsidRDefault="0013048A" w:rsidP="00596EF8">
      <w:pPr>
        <w:pStyle w:val="a7"/>
        <w:numPr>
          <w:ilvl w:val="0"/>
          <w:numId w:val="12"/>
        </w:numPr>
      </w:pPr>
      <w:r>
        <w:t>-45(c) =&gt; -49(f);</w:t>
      </w:r>
    </w:p>
    <w:p w:rsidR="0013048A" w:rsidRPr="007B0A03" w:rsidRDefault="0013048A" w:rsidP="0013048A">
      <w:r>
        <w:tab/>
        <w:t>Отрицательные тесты:</w:t>
      </w:r>
    </w:p>
    <w:p w:rsidR="0013048A" w:rsidRPr="0013048A" w:rsidRDefault="0013048A" w:rsidP="0013048A">
      <w:pPr>
        <w:ind w:left="1410"/>
      </w:pPr>
      <w:r w:rsidRPr="0013048A">
        <w:t>-274(</w:t>
      </w:r>
      <w:r>
        <w:rPr>
          <w:lang w:val="en-US"/>
        </w:rPr>
        <w:t>c</w:t>
      </w:r>
      <w:r w:rsidRPr="0013048A">
        <w:t xml:space="preserve">) </w:t>
      </w:r>
      <w:r>
        <w:t xml:space="preserve">и </w:t>
      </w:r>
      <w:r w:rsidRPr="0013048A">
        <w:t>-550(</w:t>
      </w:r>
      <w:r>
        <w:rPr>
          <w:lang w:val="en-US"/>
        </w:rPr>
        <w:t>f</w:t>
      </w:r>
      <w:r w:rsidRPr="0013048A">
        <w:t xml:space="preserve">) </w:t>
      </w:r>
      <w:r>
        <w:t xml:space="preserve">не </w:t>
      </w:r>
      <w:proofErr w:type="spellStart"/>
      <w:r>
        <w:t>эквив</w:t>
      </w:r>
      <w:proofErr w:type="spellEnd"/>
      <w:r>
        <w:t xml:space="preserve">. </w:t>
      </w:r>
    </w:p>
    <w:p w:rsidR="009E6A66" w:rsidRPr="00B17ECB" w:rsidRDefault="009E6A66" w:rsidP="0013048A">
      <w:pPr>
        <w:pStyle w:val="a7"/>
        <w:tabs>
          <w:tab w:val="left" w:pos="1200"/>
        </w:tabs>
        <w:rPr>
          <w:lang w:val="ru-RU"/>
        </w:rPr>
      </w:pPr>
    </w:p>
    <w:p w:rsidR="00085864" w:rsidRPr="001E29A1" w:rsidRDefault="00085864" w:rsidP="00085864">
      <w:pPr>
        <w:ind w:left="360"/>
        <w:jc w:val="center"/>
        <w:rPr>
          <w:b/>
        </w:rPr>
      </w:pPr>
      <w:r w:rsidRPr="008D6228">
        <w:rPr>
          <w:b/>
        </w:rPr>
        <w:t>5. MS</w:t>
      </w:r>
      <w:r w:rsidR="00CA2B91">
        <w:rPr>
          <w:b/>
        </w:rPr>
        <w:t xml:space="preserve"> </w:t>
      </w:r>
      <w:proofErr w:type="spellStart"/>
      <w:r w:rsidRPr="008D6228">
        <w:rPr>
          <w:b/>
        </w:rPr>
        <w:t>Paint</w:t>
      </w:r>
      <w:proofErr w:type="spellEnd"/>
      <w:r w:rsidR="00CA2B91">
        <w:rPr>
          <w:b/>
        </w:rPr>
        <w:t>.</w:t>
      </w:r>
    </w:p>
    <w:p w:rsidR="00085864" w:rsidRPr="00085864" w:rsidRDefault="00085864" w:rsidP="00D0541B">
      <w:pPr>
        <w:pStyle w:val="a7"/>
        <w:rPr>
          <w:lang w:val="ru-RU"/>
        </w:rPr>
      </w:pPr>
    </w:p>
    <w:p w:rsidR="00085864" w:rsidRPr="00CA2B91" w:rsidRDefault="00085864" w:rsidP="00D0541B">
      <w:pPr>
        <w:pStyle w:val="a7"/>
        <w:rPr>
          <w:sz w:val="24"/>
          <w:szCs w:val="24"/>
          <w:lang w:val="ru-RU"/>
        </w:rPr>
      </w:pPr>
      <w:r w:rsidRPr="00954F28">
        <w:rPr>
          <w:sz w:val="24"/>
          <w:szCs w:val="24"/>
        </w:rPr>
        <w:t>MS</w:t>
      </w:r>
      <w:r w:rsidR="00CA2B91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Paint</w:t>
      </w:r>
      <w:r w:rsidRPr="00954F28">
        <w:rPr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</w:t>
      </w:r>
      <w:proofErr w:type="gramStart"/>
      <w:r w:rsidRPr="00954F28">
        <w:rPr>
          <w:sz w:val="24"/>
          <w:szCs w:val="24"/>
          <w:lang w:val="ru-RU"/>
        </w:rPr>
        <w:t>установленный</w:t>
      </w:r>
      <w:proofErr w:type="gramEnd"/>
      <w:r w:rsidRPr="00954F28">
        <w:rPr>
          <w:sz w:val="24"/>
          <w:szCs w:val="24"/>
          <w:lang w:val="ru-RU"/>
        </w:rPr>
        <w:t xml:space="preserve"> у вас </w:t>
      </w:r>
      <w:r w:rsidRPr="00954F28">
        <w:rPr>
          <w:sz w:val="24"/>
          <w:szCs w:val="24"/>
        </w:rPr>
        <w:t>MS</w:t>
      </w:r>
      <w:r w:rsidR="00CA2B91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Paint</w:t>
      </w:r>
      <w:r>
        <w:rPr>
          <w:sz w:val="24"/>
          <w:szCs w:val="24"/>
          <w:lang w:val="ru-RU"/>
        </w:rPr>
        <w:t>. В решении укажите все найденные ограничения, версию ОС</w:t>
      </w:r>
    </w:p>
    <w:p w:rsidR="006742A2" w:rsidRDefault="006742A2" w:rsidP="00D0541B">
      <w:pPr>
        <w:pStyle w:val="a7"/>
      </w:pPr>
      <w:r w:rsidRPr="006742A2">
        <w:rPr>
          <w:noProof/>
          <w:sz w:val="24"/>
          <w:szCs w:val="24"/>
          <w:lang w:val="ru-RU" w:eastAsia="ru-RU"/>
        </w:rPr>
        <w:lastRenderedPageBreak/>
        <w:drawing>
          <wp:inline distT="114300" distB="114300" distL="114300" distR="114300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10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E9A" w:rsidRPr="00E34E9A" w:rsidRDefault="006742A2" w:rsidP="00E34E9A">
      <w:r>
        <w:t>Классы эквивалентности для горизонтали и вертикали</w:t>
      </w:r>
      <w:r w:rsidRPr="001E29A1">
        <w:t>:</w:t>
      </w:r>
    </w:p>
    <w:p w:rsidR="00E34E9A" w:rsidRDefault="00E34E9A" w:rsidP="00E34E9A">
      <w:pPr>
        <w:ind w:left="708"/>
        <w:contextualSpacing/>
      </w:pPr>
      <w:r>
        <w:t xml:space="preserve">Граничные значения для позитивных тестов [1; 500]. </w:t>
      </w:r>
    </w:p>
    <w:p w:rsidR="00E34E9A" w:rsidRDefault="00E34E9A" w:rsidP="00E34E9A">
      <w:pPr>
        <w:ind w:left="708"/>
        <w:contextualSpacing/>
      </w:pPr>
      <w:r>
        <w:t>Граничные значения для</w:t>
      </w:r>
      <w:r w:rsidR="00BE1283">
        <w:t xml:space="preserve"> уменьшения [1; 99]. Тесты 1, 55</w:t>
      </w:r>
      <w:r>
        <w:t>, 99</w:t>
      </w:r>
    </w:p>
    <w:p w:rsidR="00E34E9A" w:rsidRDefault="00E34E9A" w:rsidP="00E34E9A">
      <w:pPr>
        <w:ind w:left="708"/>
        <w:contextualSpacing/>
      </w:pPr>
      <w:r>
        <w:t>Граничные значения для неизменных данных [100]. Тесты 100</w:t>
      </w:r>
    </w:p>
    <w:p w:rsidR="00E34E9A" w:rsidRDefault="00E34E9A" w:rsidP="00E34E9A">
      <w:pPr>
        <w:ind w:left="708"/>
        <w:contextualSpacing/>
      </w:pPr>
      <w:r>
        <w:t>Граничные значения для увел</w:t>
      </w:r>
      <w:r w:rsidR="00BE1283">
        <w:t>ичения [101; 500]. Тесты 101, 250</w:t>
      </w:r>
      <w:r>
        <w:t>, 500</w:t>
      </w:r>
    </w:p>
    <w:p w:rsidR="00E34E9A" w:rsidRDefault="00E34E9A" w:rsidP="00E34E9A">
      <w:pPr>
        <w:contextualSpacing/>
      </w:pPr>
    </w:p>
    <w:p w:rsidR="00E34E9A" w:rsidRDefault="00E34E9A" w:rsidP="00E34E9A">
      <w:pPr>
        <w:ind w:firstLine="708"/>
        <w:contextualSpacing/>
      </w:pPr>
      <w:r>
        <w:t>Граничные значения для негативных тестов</w:t>
      </w:r>
      <w:proofErr w:type="gramStart"/>
      <w:r>
        <w:t xml:space="preserve"> [-</w:t>
      </w:r>
      <w:proofErr w:type="spellStart"/>
      <w:proofErr w:type="gramEnd"/>
      <w:r>
        <w:t>беск</w:t>
      </w:r>
      <w:proofErr w:type="spellEnd"/>
      <w:r w:rsidRPr="00E34E9A">
        <w:t>;</w:t>
      </w:r>
      <w:r>
        <w:t xml:space="preserve"> 0</w:t>
      </w:r>
      <w:r w:rsidRPr="00E34E9A">
        <w:t xml:space="preserve">] </w:t>
      </w:r>
      <w:r>
        <w:rPr>
          <w:lang w:val="en-US"/>
        </w:rPr>
        <w:t>or</w:t>
      </w:r>
      <w:r>
        <w:t xml:space="preserve"> </w:t>
      </w:r>
      <w:r w:rsidRPr="00E34E9A">
        <w:t>[</w:t>
      </w:r>
      <w:r>
        <w:t>501</w:t>
      </w:r>
      <w:r w:rsidRPr="00E34E9A">
        <w:t>;</w:t>
      </w:r>
      <w:r>
        <w:t xml:space="preserve"> +</w:t>
      </w:r>
      <w:proofErr w:type="spellStart"/>
      <w:r>
        <w:t>беск</w:t>
      </w:r>
      <w:proofErr w:type="spellEnd"/>
      <w:r>
        <w:t>].</w:t>
      </w:r>
    </w:p>
    <w:p w:rsidR="00E34E9A" w:rsidRPr="00E34E9A" w:rsidRDefault="00E34E9A" w:rsidP="00E34E9A">
      <w:pPr>
        <w:ind w:firstLine="708"/>
        <w:contextualSpacing/>
        <w:rPr>
          <w:lang w:val="en-US"/>
        </w:rPr>
      </w:pPr>
      <w:r>
        <w:t>Тесты</w:t>
      </w:r>
      <w:r w:rsidRPr="00E34E9A">
        <w:rPr>
          <w:lang w:val="en-US"/>
        </w:rPr>
        <w:t>: 0, 501, -100</w:t>
      </w:r>
    </w:p>
    <w:p w:rsidR="00E34E9A" w:rsidRDefault="00E34E9A" w:rsidP="00E34E9A">
      <w:pPr>
        <w:rPr>
          <w:b/>
          <w:lang w:val="en-US"/>
        </w:rPr>
      </w:pPr>
    </w:p>
    <w:p w:rsidR="000665D1" w:rsidRPr="00E34E9A" w:rsidRDefault="00E34E9A" w:rsidP="00E34E9A">
      <w:pPr>
        <w:rPr>
          <w:b/>
          <w:lang w:val="en-US"/>
        </w:rPr>
      </w:pPr>
      <w:r w:rsidRPr="00E34E9A">
        <w:rPr>
          <w:b/>
          <w:lang w:val="en-US"/>
        </w:rPr>
        <w:t xml:space="preserve"> </w:t>
      </w:r>
      <w:r w:rsidR="00A54C2E" w:rsidRPr="00E34E9A">
        <w:rPr>
          <w:b/>
        </w:rPr>
        <w:t>Версия</w:t>
      </w:r>
      <w:r w:rsidR="000665D1" w:rsidRPr="00E34E9A">
        <w:rPr>
          <w:b/>
          <w:lang w:val="en-US"/>
        </w:rPr>
        <w:t xml:space="preserve"> Paint </w:t>
      </w:r>
      <w:r w:rsidR="00A54C2E" w:rsidRPr="00E34E9A">
        <w:rPr>
          <w:b/>
          <w:lang w:val="en-US"/>
        </w:rPr>
        <w:t>v6.1</w:t>
      </w:r>
      <w:r w:rsidR="000665D1" w:rsidRPr="00E34E9A">
        <w:rPr>
          <w:b/>
          <w:lang w:val="en-US"/>
        </w:rPr>
        <w:t>(</w:t>
      </w:r>
      <w:r w:rsidR="000665D1" w:rsidRPr="00E34E9A">
        <w:rPr>
          <w:b/>
        </w:rPr>
        <w:t>сборка</w:t>
      </w:r>
      <w:r w:rsidR="00A54C2E" w:rsidRPr="00E34E9A">
        <w:rPr>
          <w:b/>
          <w:lang w:val="en-US"/>
        </w:rPr>
        <w:t xml:space="preserve"> 7601</w:t>
      </w:r>
      <w:r w:rsidR="000665D1" w:rsidRPr="00E34E9A">
        <w:rPr>
          <w:b/>
          <w:lang w:val="en-US"/>
        </w:rPr>
        <w:t>),</w:t>
      </w:r>
      <w:r w:rsidR="00A54C2E" w:rsidRPr="00E34E9A">
        <w:rPr>
          <w:b/>
          <w:lang w:val="en-US"/>
        </w:rPr>
        <w:t xml:space="preserve"> Service Pack,</w:t>
      </w:r>
      <w:r w:rsidR="000665D1" w:rsidRPr="00E34E9A">
        <w:rPr>
          <w:b/>
          <w:lang w:val="en-US"/>
        </w:rPr>
        <w:t xml:space="preserve"> Microsoft Windows</w:t>
      </w:r>
      <w:r w:rsidR="00CA2B91" w:rsidRPr="00E34E9A">
        <w:rPr>
          <w:b/>
          <w:lang w:val="en-US"/>
        </w:rPr>
        <w:t xml:space="preserve"> 7</w:t>
      </w:r>
    </w:p>
    <w:p w:rsidR="000665D1" w:rsidRPr="00A54C2E" w:rsidRDefault="000665D1" w:rsidP="00BE038A">
      <w:pPr>
        <w:rPr>
          <w:lang w:val="en-US"/>
        </w:rPr>
      </w:pPr>
    </w:p>
    <w:p w:rsidR="00FB0FB2" w:rsidRPr="00A54C2E" w:rsidRDefault="00FB0FB2" w:rsidP="00FB0FB2">
      <w:pPr>
        <w:ind w:left="360"/>
        <w:jc w:val="center"/>
        <w:rPr>
          <w:b/>
          <w:lang w:val="en-US"/>
        </w:rPr>
      </w:pPr>
    </w:p>
    <w:p w:rsidR="00FB0FB2" w:rsidRPr="00FB0FB2" w:rsidRDefault="00FB0FB2" w:rsidP="00FB0FB2">
      <w:pPr>
        <w:ind w:left="360"/>
        <w:jc w:val="center"/>
        <w:rPr>
          <w:b/>
        </w:rPr>
      </w:pPr>
      <w:r w:rsidRPr="0024507C">
        <w:rPr>
          <w:b/>
        </w:rPr>
        <w:t>6</w:t>
      </w:r>
      <w:r w:rsidRPr="00FB0FB2">
        <w:rPr>
          <w:b/>
        </w:rPr>
        <w:t xml:space="preserve">. </w:t>
      </w:r>
      <w:proofErr w:type="spellStart"/>
      <w:r w:rsidRPr="00FB0FB2">
        <w:rPr>
          <w:b/>
        </w:rPr>
        <w:t>MSWord</w:t>
      </w:r>
      <w:proofErr w:type="spellEnd"/>
    </w:p>
    <w:p w:rsidR="00FB0FB2" w:rsidRPr="0024507C" w:rsidRDefault="00FB0FB2" w:rsidP="00BE038A">
      <w:pPr>
        <w:pStyle w:val="a7"/>
        <w:rPr>
          <w:lang w:val="ru-RU"/>
        </w:rPr>
      </w:pPr>
    </w:p>
    <w:p w:rsidR="00FB0FB2" w:rsidRPr="0024507C" w:rsidRDefault="00FB0FB2" w:rsidP="00BE038A">
      <w:pPr>
        <w:pStyle w:val="a7"/>
        <w:rPr>
          <w:sz w:val="24"/>
          <w:szCs w:val="24"/>
          <w:lang w:val="ru-RU"/>
        </w:rPr>
      </w:pPr>
      <w:r w:rsidRPr="00954F28">
        <w:rPr>
          <w:sz w:val="24"/>
          <w:szCs w:val="24"/>
        </w:rPr>
        <w:t>MSWord</w:t>
      </w:r>
      <w:r w:rsidRPr="00954F28">
        <w:rPr>
          <w:sz w:val="24"/>
          <w:szCs w:val="24"/>
          <w:lang w:val="ru-RU"/>
        </w:rPr>
        <w:t xml:space="preserve">: Границы страницы, левая/правая </w:t>
      </w:r>
      <w:r w:rsidRPr="00954F28">
        <w:rPr>
          <w:b/>
          <w:sz w:val="24"/>
          <w:szCs w:val="24"/>
          <w:lang w:val="ru-RU"/>
        </w:rPr>
        <w:t>или</w:t>
      </w:r>
      <w:r w:rsidRPr="00954F28">
        <w:rPr>
          <w:sz w:val="24"/>
          <w:szCs w:val="24"/>
          <w:lang w:val="ru-RU"/>
        </w:rPr>
        <w:t xml:space="preserve"> верхняя/нижняя. Для получения дополнительных данных используйте </w:t>
      </w:r>
      <w:proofErr w:type="gramStart"/>
      <w:r w:rsidRPr="00954F28">
        <w:rPr>
          <w:sz w:val="24"/>
          <w:szCs w:val="24"/>
          <w:lang w:val="ru-RU"/>
        </w:rPr>
        <w:t>установленный</w:t>
      </w:r>
      <w:proofErr w:type="gramEnd"/>
      <w:r w:rsidRPr="00954F28">
        <w:rPr>
          <w:sz w:val="24"/>
          <w:szCs w:val="24"/>
          <w:lang w:val="ru-RU"/>
        </w:rPr>
        <w:t xml:space="preserve"> у вас </w:t>
      </w:r>
      <w:r w:rsidRPr="00954F28">
        <w:rPr>
          <w:sz w:val="24"/>
          <w:szCs w:val="24"/>
        </w:rPr>
        <w:t>MSWord</w:t>
      </w:r>
      <w:r w:rsidRPr="00954F28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В решении укажите все найденные ограничения, версию ОС и продукта.</w:t>
      </w:r>
    </w:p>
    <w:p w:rsidR="00FB0FB2" w:rsidRDefault="00FB0FB2" w:rsidP="003B7B02">
      <w:pPr>
        <w:pStyle w:val="a7"/>
        <w:rPr>
          <w:lang w:val="ru-RU"/>
        </w:rPr>
      </w:pPr>
      <w:r w:rsidRPr="00FB0FB2">
        <w:rPr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3752850" cy="2343150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09D3" w:rsidRDefault="004809D3" w:rsidP="003B7B02">
      <w:pPr>
        <w:pStyle w:val="a7"/>
        <w:rPr>
          <w:lang w:val="ru-RU"/>
        </w:rPr>
      </w:pPr>
    </w:p>
    <w:p w:rsidR="004809D3" w:rsidRPr="004809D3" w:rsidRDefault="004809D3" w:rsidP="004809D3">
      <w:pPr>
        <w:ind w:firstLine="360"/>
      </w:pPr>
      <w:r w:rsidRPr="004809D3">
        <w:t>Условие:</w:t>
      </w:r>
    </w:p>
    <w:p w:rsidR="004809D3" w:rsidRPr="004809D3" w:rsidRDefault="004809D3" w:rsidP="004809D3">
      <w:pPr>
        <w:rPr>
          <w:rFonts w:ascii="Helvetica" w:hAnsi="Helvetica"/>
          <w:color w:val="000000" w:themeColor="text1"/>
          <w:lang w:val="en-US"/>
        </w:rPr>
      </w:pPr>
      <w:r>
        <w:rPr>
          <w:rFonts w:ascii="Helvetica" w:hAnsi="Helvetica"/>
          <w:color w:val="000000" w:themeColor="text1"/>
        </w:rPr>
        <w:tab/>
      </w:r>
      <w:r w:rsidRPr="004809D3">
        <w:rPr>
          <w:rFonts w:ascii="Helvetica" w:hAnsi="Helvetica"/>
          <w:color w:val="000000" w:themeColor="text1"/>
          <w:lang w:val="en-US"/>
        </w:rPr>
        <w:t xml:space="preserve">- </w:t>
      </w:r>
      <w:r w:rsidRPr="00434C9B">
        <w:rPr>
          <w:rFonts w:ascii="Helvetica" w:hAnsi="Helvetica"/>
          <w:color w:val="000000" w:themeColor="text1"/>
          <w:lang w:val="en-US"/>
        </w:rPr>
        <w:t>Width:</w:t>
      </w:r>
      <w:r w:rsidRPr="00434C9B">
        <w:rPr>
          <w:rFonts w:ascii="Helvetica" w:hAnsi="Helvetica"/>
          <w:color w:val="000000" w:themeColor="text1"/>
          <w:lang w:val="en-US"/>
        </w:rPr>
        <w:t xml:space="preserve"> [0.26, 55.87]</w:t>
      </w:r>
      <w:r>
        <w:rPr>
          <w:rFonts w:ascii="Helvetica" w:hAnsi="Helvetica"/>
          <w:color w:val="000000" w:themeColor="text1"/>
          <w:lang w:val="en-US"/>
        </w:rPr>
        <w:t xml:space="preserve"> </w:t>
      </w:r>
      <w:r w:rsidRPr="00434C9B">
        <w:rPr>
          <w:rFonts w:ascii="Helvetica" w:hAnsi="Helvetica"/>
          <w:color w:val="000000" w:themeColor="text1"/>
          <w:lang w:val="en-US"/>
        </w:rPr>
        <w:t>Width</w:t>
      </w:r>
      <w:r>
        <w:rPr>
          <w:rFonts w:ascii="Helvetica" w:hAnsi="Helvetica"/>
          <w:color w:val="000000" w:themeColor="text1"/>
          <w:lang w:val="en-US"/>
        </w:rPr>
        <w:t xml:space="preserve"> == </w:t>
      </w:r>
      <w:r>
        <w:rPr>
          <w:rFonts w:ascii="Helvetica" w:hAnsi="Helvetica"/>
          <w:color w:val="000000" w:themeColor="text1"/>
        </w:rPr>
        <w:t>Ширина</w:t>
      </w:r>
    </w:p>
    <w:p w:rsidR="004809D3" w:rsidRPr="004809D3" w:rsidRDefault="004809D3" w:rsidP="004809D3">
      <w:pPr>
        <w:ind w:left="360" w:firstLine="348"/>
        <w:rPr>
          <w:rFonts w:ascii="Helvetica" w:hAnsi="Helvetica"/>
          <w:color w:val="000000" w:themeColor="text1"/>
        </w:rPr>
      </w:pPr>
      <w:r w:rsidRPr="004809D3">
        <w:rPr>
          <w:rFonts w:ascii="Helvetica" w:hAnsi="Helvetica"/>
          <w:color w:val="000000" w:themeColor="text1"/>
          <w:lang w:val="en-US"/>
        </w:rPr>
        <w:t xml:space="preserve">- </w:t>
      </w:r>
      <w:r w:rsidRPr="00434C9B">
        <w:rPr>
          <w:rFonts w:ascii="Helvetica" w:hAnsi="Helvetica"/>
          <w:color w:val="000000" w:themeColor="text1"/>
          <w:lang w:val="en-US"/>
        </w:rPr>
        <w:t>Height:</w:t>
      </w:r>
      <w:r w:rsidRPr="00434C9B">
        <w:rPr>
          <w:rFonts w:ascii="Helvetica" w:hAnsi="Helvetica"/>
          <w:color w:val="000000" w:themeColor="text1"/>
          <w:lang w:val="en-US"/>
        </w:rPr>
        <w:t xml:space="preserve"> [0.26, 55.87]</w:t>
      </w:r>
      <w:r w:rsidRPr="004809D3">
        <w:rPr>
          <w:rFonts w:ascii="Helvetica" w:hAnsi="Helvetica"/>
          <w:color w:val="000000" w:themeColor="text1"/>
          <w:lang w:val="en-US"/>
        </w:rPr>
        <w:t xml:space="preserve"> </w:t>
      </w:r>
      <w:r w:rsidRPr="00434C9B">
        <w:rPr>
          <w:rFonts w:ascii="Helvetica" w:hAnsi="Helvetica"/>
          <w:color w:val="000000" w:themeColor="text1"/>
          <w:lang w:val="en-US"/>
        </w:rPr>
        <w:t>Height</w:t>
      </w:r>
      <w:r>
        <w:rPr>
          <w:rFonts w:ascii="Helvetica" w:hAnsi="Helvetica"/>
          <w:color w:val="000000" w:themeColor="text1"/>
        </w:rPr>
        <w:t xml:space="preserve"> == Высота</w:t>
      </w:r>
    </w:p>
    <w:p w:rsidR="004809D3" w:rsidRPr="004809D3" w:rsidRDefault="004809D3" w:rsidP="003B7B02">
      <w:pPr>
        <w:pStyle w:val="a7"/>
      </w:pPr>
    </w:p>
    <w:p w:rsidR="00FB0FB2" w:rsidRPr="00556522" w:rsidRDefault="00FB0FB2" w:rsidP="00EC3BB3">
      <w:pPr>
        <w:pStyle w:val="a7"/>
        <w:ind w:left="1440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56522">
        <w:rPr>
          <w:b/>
          <w:sz w:val="24"/>
          <w:lang w:val="ru-RU"/>
        </w:rPr>
        <w:t>Положительные классы</w:t>
      </w:r>
    </w:p>
    <w:p w:rsidR="00FB0FB2" w:rsidRPr="004809D3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4809D3">
        <w:rPr>
          <w:rFonts w:ascii="Times New Roman" w:hAnsi="Times New Roman" w:cs="Times New Roman"/>
          <w:sz w:val="24"/>
          <w:szCs w:val="24"/>
        </w:rPr>
        <w:t xml:space="preserve">- </w:t>
      </w:r>
      <w:r w:rsidR="00556522" w:rsidRPr="00556522">
        <w:rPr>
          <w:rFonts w:ascii="Times New Roman" w:hAnsi="Times New Roman" w:cs="Times New Roman"/>
          <w:sz w:val="24"/>
          <w:szCs w:val="24"/>
        </w:rPr>
        <w:t>Top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A67E35" w:rsidRPr="004809D3">
        <w:rPr>
          <w:rFonts w:ascii="Times New Roman" w:hAnsi="Times New Roman" w:cs="Times New Roman"/>
          <w:sz w:val="24"/>
          <w:szCs w:val="24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Верхняя</w:t>
      </w:r>
      <w:r w:rsidR="00A67E35" w:rsidRPr="004809D3">
        <w:rPr>
          <w:rFonts w:ascii="Times New Roman" w:hAnsi="Times New Roman" w:cs="Times New Roman"/>
          <w:sz w:val="24"/>
          <w:szCs w:val="24"/>
        </w:rPr>
        <w:t>) [</w:t>
      </w:r>
      <w:r w:rsidR="00556522" w:rsidRPr="004809D3">
        <w:rPr>
          <w:rFonts w:ascii="Times New Roman" w:hAnsi="Times New Roman" w:cs="Times New Roman"/>
          <w:sz w:val="24"/>
          <w:szCs w:val="24"/>
        </w:rPr>
        <w:t>-</w:t>
      </w:r>
      <w:r w:rsidR="004809D3" w:rsidRPr="00434C9B">
        <w:rPr>
          <w:rFonts w:ascii="Helvetica" w:hAnsi="Helvetica"/>
          <w:color w:val="000000" w:themeColor="text1"/>
        </w:rPr>
        <w:t>Height</w:t>
      </w:r>
      <w:r w:rsidR="00556522" w:rsidRPr="004809D3">
        <w:rPr>
          <w:rFonts w:ascii="Times New Roman" w:hAnsi="Times New Roman" w:cs="Times New Roman"/>
          <w:sz w:val="24"/>
          <w:szCs w:val="24"/>
        </w:rPr>
        <w:t xml:space="preserve">; </w:t>
      </w:r>
      <w:r w:rsidR="004809D3" w:rsidRPr="00434C9B">
        <w:rPr>
          <w:rFonts w:ascii="Helvetica" w:hAnsi="Helvetica"/>
          <w:color w:val="000000" w:themeColor="text1"/>
        </w:rPr>
        <w:t>Height</w:t>
      </w:r>
      <w:r w:rsidR="00A67E35" w:rsidRPr="004809D3">
        <w:rPr>
          <w:rFonts w:ascii="Times New Roman" w:hAnsi="Times New Roman" w:cs="Times New Roman"/>
          <w:sz w:val="24"/>
          <w:szCs w:val="24"/>
        </w:rPr>
        <w:t>]</w:t>
      </w:r>
      <w:r w:rsidR="00556522" w:rsidRPr="004809D3">
        <w:rPr>
          <w:rFonts w:ascii="Times New Roman" w:hAnsi="Times New Roman" w:cs="Times New Roman"/>
          <w:sz w:val="24"/>
          <w:szCs w:val="24"/>
        </w:rPr>
        <w:t>: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условии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,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 w:rsidRPr="00556522">
        <w:rPr>
          <w:rFonts w:ascii="Times New Roman" w:hAnsi="Times New Roman" w:cs="Times New Roman"/>
          <w:sz w:val="24"/>
          <w:szCs w:val="24"/>
        </w:rPr>
        <w:t>Top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+ </w:t>
      </w:r>
      <w:r w:rsidR="004809D3">
        <w:rPr>
          <w:rFonts w:ascii="Times New Roman" w:hAnsi="Times New Roman" w:cs="Times New Roman"/>
          <w:sz w:val="24"/>
          <w:szCs w:val="24"/>
        </w:rPr>
        <w:t>Bottom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</w:rPr>
        <w:t xml:space="preserve">&lt; </w:t>
      </w:r>
      <w:r w:rsidR="004809D3" w:rsidRPr="00434C9B">
        <w:rPr>
          <w:rFonts w:ascii="Helvetica" w:hAnsi="Helvetica"/>
          <w:color w:val="000000" w:themeColor="text1"/>
        </w:rPr>
        <w:t>Height</w:t>
      </w:r>
      <w:r w:rsidR="004809D3">
        <w:rPr>
          <w:rFonts w:ascii="Helvetica" w:hAnsi="Helvetica"/>
          <w:color w:val="000000" w:themeColor="text1"/>
        </w:rPr>
        <w:t>;</w:t>
      </w:r>
    </w:p>
    <w:p w:rsidR="004809D3" w:rsidRPr="004809D3" w:rsidRDefault="00EC3BB3" w:rsidP="004809D3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4809D3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4809D3">
        <w:rPr>
          <w:rFonts w:ascii="Times New Roman" w:hAnsi="Times New Roman" w:cs="Times New Roman"/>
          <w:sz w:val="24"/>
          <w:szCs w:val="24"/>
        </w:rPr>
        <w:t>Bottom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Нижняя</w:t>
      </w:r>
      <w:r w:rsidR="00A67E35" w:rsidRPr="004809D3">
        <w:rPr>
          <w:rFonts w:ascii="Times New Roman" w:hAnsi="Times New Roman" w:cs="Times New Roman"/>
          <w:sz w:val="24"/>
          <w:szCs w:val="24"/>
        </w:rPr>
        <w:t>) [</w:t>
      </w:r>
      <w:r w:rsidR="00556522" w:rsidRPr="004809D3">
        <w:rPr>
          <w:rFonts w:ascii="Times New Roman" w:hAnsi="Times New Roman" w:cs="Times New Roman"/>
          <w:sz w:val="24"/>
          <w:szCs w:val="24"/>
        </w:rPr>
        <w:t>-</w:t>
      </w:r>
      <w:r w:rsidR="004809D3" w:rsidRPr="00434C9B">
        <w:rPr>
          <w:rFonts w:ascii="Helvetica" w:hAnsi="Helvetica"/>
          <w:color w:val="000000" w:themeColor="text1"/>
        </w:rPr>
        <w:t>Width</w:t>
      </w:r>
      <w:r w:rsidR="00556522" w:rsidRPr="004809D3">
        <w:rPr>
          <w:rFonts w:ascii="Times New Roman" w:hAnsi="Times New Roman" w:cs="Times New Roman"/>
          <w:sz w:val="24"/>
          <w:szCs w:val="24"/>
        </w:rPr>
        <w:t xml:space="preserve">; </w:t>
      </w:r>
      <w:r w:rsidR="004809D3" w:rsidRPr="00434C9B">
        <w:rPr>
          <w:rFonts w:ascii="Helvetica" w:hAnsi="Helvetica"/>
          <w:color w:val="000000" w:themeColor="text1"/>
        </w:rPr>
        <w:t>Width</w:t>
      </w:r>
      <w:r w:rsidR="00A67E35" w:rsidRPr="004809D3">
        <w:rPr>
          <w:rFonts w:ascii="Times New Roman" w:hAnsi="Times New Roman" w:cs="Times New Roman"/>
          <w:sz w:val="24"/>
          <w:szCs w:val="24"/>
        </w:rPr>
        <w:t>]</w:t>
      </w:r>
      <w:r w:rsidR="00556522" w:rsidRPr="004809D3">
        <w:rPr>
          <w:rFonts w:ascii="Times New Roman" w:hAnsi="Times New Roman" w:cs="Times New Roman"/>
          <w:sz w:val="24"/>
          <w:szCs w:val="24"/>
        </w:rPr>
        <w:t>: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условии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,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 w:rsidRPr="00556522">
        <w:rPr>
          <w:rFonts w:ascii="Times New Roman" w:hAnsi="Times New Roman" w:cs="Times New Roman"/>
          <w:sz w:val="24"/>
          <w:szCs w:val="24"/>
        </w:rPr>
        <w:t>Top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+ </w:t>
      </w:r>
      <w:r w:rsidR="004809D3">
        <w:rPr>
          <w:rFonts w:ascii="Times New Roman" w:hAnsi="Times New Roman" w:cs="Times New Roman"/>
          <w:sz w:val="24"/>
          <w:szCs w:val="24"/>
        </w:rPr>
        <w:t>Bottom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</w:rPr>
        <w:t>&lt;</w:t>
      </w:r>
      <w:r w:rsid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 w:rsidRPr="00434C9B">
        <w:rPr>
          <w:rFonts w:ascii="Helvetica" w:hAnsi="Helvetica"/>
          <w:color w:val="000000" w:themeColor="text1"/>
        </w:rPr>
        <w:t>Height</w:t>
      </w:r>
      <w:r w:rsidR="004809D3">
        <w:rPr>
          <w:rFonts w:ascii="Helvetica" w:hAnsi="Helvetica"/>
          <w:color w:val="000000" w:themeColor="text1"/>
        </w:rPr>
        <w:t>;</w:t>
      </w:r>
    </w:p>
    <w:p w:rsidR="00EC3BB3" w:rsidRPr="004809D3" w:rsidRDefault="00EC3BB3" w:rsidP="004809D3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4809D3">
        <w:rPr>
          <w:rFonts w:ascii="Times New Roman" w:hAnsi="Times New Roman" w:cs="Times New Roman"/>
          <w:sz w:val="24"/>
          <w:szCs w:val="24"/>
        </w:rPr>
        <w:t xml:space="preserve">- </w:t>
      </w:r>
      <w:r w:rsidR="004809D3">
        <w:rPr>
          <w:rFonts w:ascii="Times New Roman" w:hAnsi="Times New Roman" w:cs="Times New Roman"/>
          <w:sz w:val="24"/>
          <w:szCs w:val="24"/>
        </w:rPr>
        <w:t>Left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Слева</w:t>
      </w:r>
      <w:r w:rsidR="00A67E35" w:rsidRPr="004809D3">
        <w:rPr>
          <w:rFonts w:ascii="Times New Roman" w:hAnsi="Times New Roman" w:cs="Times New Roman"/>
          <w:sz w:val="24"/>
          <w:szCs w:val="24"/>
        </w:rPr>
        <w:t>) [</w:t>
      </w:r>
      <w:r w:rsidR="00556522" w:rsidRPr="004809D3">
        <w:rPr>
          <w:rFonts w:ascii="Times New Roman" w:hAnsi="Times New Roman" w:cs="Times New Roman"/>
          <w:sz w:val="24"/>
          <w:szCs w:val="24"/>
        </w:rPr>
        <w:t xml:space="preserve">0; </w:t>
      </w:r>
      <w:r w:rsidR="004809D3" w:rsidRPr="00434C9B">
        <w:rPr>
          <w:rFonts w:ascii="Helvetica" w:hAnsi="Helvetica"/>
          <w:color w:val="000000" w:themeColor="text1"/>
        </w:rPr>
        <w:t>Width</w:t>
      </w:r>
      <w:r w:rsidR="00A67E35" w:rsidRPr="004809D3">
        <w:rPr>
          <w:rFonts w:ascii="Times New Roman" w:hAnsi="Times New Roman" w:cs="Times New Roman"/>
          <w:sz w:val="24"/>
          <w:szCs w:val="24"/>
        </w:rPr>
        <w:t>]</w:t>
      </w:r>
      <w:r w:rsidR="00556522" w:rsidRPr="004809D3">
        <w:rPr>
          <w:rFonts w:ascii="Times New Roman" w:hAnsi="Times New Roman" w:cs="Times New Roman"/>
          <w:sz w:val="24"/>
          <w:szCs w:val="24"/>
        </w:rPr>
        <w:t>: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условии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,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</w:rPr>
        <w:t>Left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+ </w:t>
      </w:r>
      <w:r w:rsidR="004809D3" w:rsidRPr="00EC3BB3">
        <w:rPr>
          <w:rFonts w:ascii="Times New Roman" w:hAnsi="Times New Roman" w:cs="Times New Roman"/>
          <w:sz w:val="24"/>
          <w:szCs w:val="24"/>
        </w:rPr>
        <w:t>Right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</w:rPr>
        <w:t xml:space="preserve">&lt; </w:t>
      </w:r>
      <w:r w:rsidR="004809D3" w:rsidRPr="00434C9B">
        <w:rPr>
          <w:rFonts w:ascii="Helvetica" w:hAnsi="Helvetica"/>
          <w:color w:val="000000" w:themeColor="text1"/>
        </w:rPr>
        <w:t>Width</w:t>
      </w:r>
      <w:r w:rsidR="004809D3">
        <w:rPr>
          <w:rFonts w:ascii="Helvetica" w:hAnsi="Helvetica"/>
          <w:color w:val="000000" w:themeColor="text1"/>
        </w:rPr>
        <w:t>;</w:t>
      </w:r>
    </w:p>
    <w:p w:rsidR="00556522" w:rsidRPr="004809D3" w:rsidRDefault="00EC3BB3" w:rsidP="004809D3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4809D3">
        <w:rPr>
          <w:rFonts w:ascii="Times New Roman" w:hAnsi="Times New Roman" w:cs="Times New Roman"/>
          <w:sz w:val="24"/>
          <w:szCs w:val="24"/>
        </w:rPr>
        <w:t xml:space="preserve">- </w:t>
      </w:r>
      <w:r w:rsidR="004809D3" w:rsidRPr="00EC3BB3">
        <w:rPr>
          <w:rFonts w:ascii="Times New Roman" w:hAnsi="Times New Roman" w:cs="Times New Roman"/>
          <w:sz w:val="24"/>
          <w:szCs w:val="24"/>
        </w:rPr>
        <w:t>Right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(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Справа</w:t>
      </w:r>
      <w:r w:rsidR="00A67E35" w:rsidRPr="004809D3">
        <w:rPr>
          <w:rFonts w:ascii="Times New Roman" w:hAnsi="Times New Roman" w:cs="Times New Roman"/>
          <w:sz w:val="24"/>
          <w:szCs w:val="24"/>
        </w:rPr>
        <w:t>) [</w:t>
      </w:r>
      <w:r w:rsidR="00556522" w:rsidRPr="004809D3">
        <w:rPr>
          <w:rFonts w:ascii="Times New Roman" w:hAnsi="Times New Roman" w:cs="Times New Roman"/>
          <w:sz w:val="24"/>
          <w:szCs w:val="24"/>
        </w:rPr>
        <w:t xml:space="preserve">0; </w:t>
      </w:r>
      <w:r w:rsidR="004809D3" w:rsidRPr="00434C9B">
        <w:rPr>
          <w:rFonts w:ascii="Helvetica" w:hAnsi="Helvetica"/>
          <w:color w:val="000000" w:themeColor="text1"/>
        </w:rPr>
        <w:t>Width</w:t>
      </w:r>
      <w:r w:rsidR="00A67E35" w:rsidRPr="004809D3">
        <w:rPr>
          <w:rFonts w:ascii="Times New Roman" w:hAnsi="Times New Roman" w:cs="Times New Roman"/>
          <w:sz w:val="24"/>
          <w:szCs w:val="24"/>
        </w:rPr>
        <w:t>]</w:t>
      </w:r>
      <w:r w:rsidR="00556522" w:rsidRPr="004809D3">
        <w:rPr>
          <w:rFonts w:ascii="Times New Roman" w:hAnsi="Times New Roman" w:cs="Times New Roman"/>
          <w:sz w:val="24"/>
          <w:szCs w:val="24"/>
        </w:rPr>
        <w:t>: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условии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, 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</w:t>
      </w:r>
      <w:r w:rsidR="004809D3">
        <w:rPr>
          <w:rFonts w:ascii="Times New Roman" w:hAnsi="Times New Roman" w:cs="Times New Roman"/>
          <w:sz w:val="24"/>
          <w:szCs w:val="24"/>
        </w:rPr>
        <w:t>Left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+ </w:t>
      </w:r>
      <w:r w:rsidR="004809D3" w:rsidRPr="00EC3BB3">
        <w:rPr>
          <w:rFonts w:ascii="Times New Roman" w:hAnsi="Times New Roman" w:cs="Times New Roman"/>
          <w:sz w:val="24"/>
          <w:szCs w:val="24"/>
        </w:rPr>
        <w:t>Right</w:t>
      </w:r>
      <w:r w:rsidR="004809D3" w:rsidRPr="004809D3">
        <w:rPr>
          <w:rFonts w:ascii="Times New Roman" w:hAnsi="Times New Roman" w:cs="Times New Roman"/>
          <w:sz w:val="24"/>
          <w:szCs w:val="24"/>
        </w:rPr>
        <w:t xml:space="preserve"> &lt; </w:t>
      </w:r>
      <w:r w:rsidR="004809D3" w:rsidRPr="00434C9B">
        <w:rPr>
          <w:rFonts w:ascii="Helvetica" w:hAnsi="Helvetica"/>
          <w:color w:val="000000" w:themeColor="text1"/>
        </w:rPr>
        <w:t>Width</w:t>
      </w:r>
      <w:r w:rsidR="004809D3" w:rsidRPr="004809D3">
        <w:rPr>
          <w:rFonts w:ascii="Helvetica" w:hAnsi="Helvetica"/>
          <w:color w:val="000000" w:themeColor="text1"/>
        </w:rPr>
        <w:t>;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016471">
        <w:rPr>
          <w:rFonts w:ascii="Times New Roman" w:hAnsi="Times New Roman" w:cs="Times New Roman"/>
          <w:sz w:val="24"/>
          <w:szCs w:val="24"/>
        </w:rPr>
        <w:t>Gutter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[0; 55,87]: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016471">
        <w:rPr>
          <w:rFonts w:ascii="Times New Roman" w:hAnsi="Times New Roman" w:cs="Times New Roman"/>
          <w:sz w:val="24"/>
          <w:szCs w:val="24"/>
        </w:rPr>
        <w:t>Gutter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 w:rsidRPr="00016471">
        <w:rPr>
          <w:rFonts w:ascii="Times New Roman" w:hAnsi="Times New Roman" w:cs="Times New Roman"/>
          <w:sz w:val="24"/>
          <w:szCs w:val="24"/>
        </w:rPr>
        <w:t>position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переплёта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): {</w:t>
      </w:r>
      <w:r w:rsidR="00A67E35" w:rsidRPr="00A67E35">
        <w:rPr>
          <w:rFonts w:ascii="Times New Roman" w:hAnsi="Times New Roman" w:cs="Times New Roman"/>
          <w:sz w:val="24"/>
          <w:szCs w:val="24"/>
        </w:rPr>
        <w:t>Left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(Слева)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67E35" w:rsidRPr="00A67E35">
        <w:rPr>
          <w:rFonts w:ascii="Times New Roman" w:hAnsi="Times New Roman" w:cs="Times New Roman"/>
          <w:sz w:val="24"/>
          <w:szCs w:val="24"/>
        </w:rPr>
        <w:t>Top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(Сверху)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556522" w:rsidRDefault="00556522" w:rsidP="00EC3BB3">
      <w:pPr>
        <w:pStyle w:val="a7"/>
        <w:ind w:left="144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Негативные классы</w:t>
      </w:r>
    </w:p>
    <w:p w:rsidR="00A67E35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556522">
        <w:rPr>
          <w:rFonts w:ascii="Times New Roman" w:hAnsi="Times New Roman" w:cs="Times New Roman"/>
          <w:sz w:val="24"/>
          <w:szCs w:val="24"/>
        </w:rPr>
        <w:t>Top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  <w:r w:rsidR="004809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67E35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556522">
        <w:rPr>
          <w:rFonts w:ascii="Times New Roman" w:hAnsi="Times New Roman" w:cs="Times New Roman"/>
          <w:sz w:val="24"/>
          <w:szCs w:val="24"/>
        </w:rPr>
        <w:t>Bottom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A67E35" w:rsidRPr="00556522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556522">
        <w:rPr>
          <w:rFonts w:ascii="Times New Roman" w:hAnsi="Times New Roman" w:cs="Times New Roman"/>
          <w:sz w:val="24"/>
          <w:szCs w:val="24"/>
        </w:rPr>
        <w:t>Left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>
        <w:rPr>
          <w:rFonts w:ascii="Times New Roman" w:hAnsi="Times New Roman" w:cs="Times New Roman"/>
          <w:sz w:val="24"/>
          <w:szCs w:val="24"/>
        </w:rPr>
        <w:t>Right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A67E35" w:rsidRPr="00A67E35" w:rsidRDefault="00EC3BB3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A67E35">
        <w:rPr>
          <w:rFonts w:ascii="Times New Roman" w:hAnsi="Times New Roman" w:cs="Times New Roman"/>
          <w:sz w:val="24"/>
          <w:szCs w:val="24"/>
        </w:rPr>
        <w:t>Gutter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A67E35" w:rsidRPr="00E00520">
        <w:rPr>
          <w:lang w:val="ru-RU"/>
        </w:rPr>
        <w:t>∞</w:t>
      </w:r>
      <w:r w:rsidR="00A67E35" w:rsidRPr="00EC3BB3">
        <w:rPr>
          <w:lang w:val="ru-RU"/>
        </w:rPr>
        <w:t xml:space="preserve">; 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55,87</w:t>
      </w:r>
      <w:r w:rsidR="00A67E35" w:rsidRPr="00EC3BB3">
        <w:rPr>
          <w:lang w:val="ru-RU"/>
        </w:rPr>
        <w:t>;</w:t>
      </w:r>
      <w:r w:rsidR="00A67E35">
        <w:rPr>
          <w:lang w:val="ru-RU"/>
        </w:rPr>
        <w:t xml:space="preserve"> +</w:t>
      </w:r>
      <w:r w:rsidR="00A67E35" w:rsidRPr="00E00520">
        <w:rPr>
          <w:lang w:val="ru-RU"/>
        </w:rPr>
        <w:t>∞</w:t>
      </w:r>
      <w:r w:rsidR="00A67E35" w:rsidRPr="00EC3BB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809D3" w:rsidRPr="004809D3" w:rsidRDefault="00EC3BB3" w:rsidP="004809D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67E35" w:rsidRPr="00016471">
        <w:rPr>
          <w:rFonts w:ascii="Times New Roman" w:hAnsi="Times New Roman" w:cs="Times New Roman"/>
          <w:sz w:val="24"/>
          <w:szCs w:val="24"/>
        </w:rPr>
        <w:t>Gutter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 w:rsidRPr="00016471">
        <w:rPr>
          <w:rFonts w:ascii="Times New Roman" w:hAnsi="Times New Roman" w:cs="Times New Roman"/>
          <w:sz w:val="24"/>
          <w:szCs w:val="24"/>
        </w:rPr>
        <w:t>position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7E35">
        <w:rPr>
          <w:rFonts w:ascii="Times New Roman" w:hAnsi="Times New Roman" w:cs="Times New Roman"/>
          <w:sz w:val="24"/>
          <w:szCs w:val="24"/>
          <w:lang w:val="ru-RU"/>
        </w:rPr>
        <w:t>переплёта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proofErr w:type="gramStart"/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267561" w:rsidRPr="002675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End"/>
      <w:r w:rsidR="00267561">
        <w:rPr>
          <w:rFonts w:ascii="Times New Roman" w:hAnsi="Times New Roman" w:cs="Times New Roman"/>
          <w:sz w:val="24"/>
          <w:szCs w:val="24"/>
          <w:lang w:val="ru-RU"/>
        </w:rPr>
        <w:t>не входящие в положительный класс</w:t>
      </w:r>
      <w:r w:rsidR="00A67E35" w:rsidRPr="00A67E35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4809D3" w:rsidRPr="004809D3" w:rsidRDefault="004809D3" w:rsidP="00EC3BB3">
      <w:pPr>
        <w:pStyle w:val="a7"/>
        <w:ind w:left="144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809D3">
        <w:rPr>
          <w:rFonts w:ascii="Times New Roman" w:hAnsi="Times New Roman" w:cs="Times New Roman"/>
          <w:b/>
          <w:sz w:val="24"/>
          <w:szCs w:val="24"/>
          <w:lang w:val="ru-RU"/>
        </w:rPr>
        <w:t>+ если</w:t>
      </w:r>
      <w:r w:rsidR="00B57F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</w:t>
      </w:r>
      <w:r w:rsidRPr="004809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положительны</w:t>
      </w:r>
      <w:r w:rsidR="00B57F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х </w:t>
      </w:r>
      <w:r w:rsidRPr="004809D3">
        <w:rPr>
          <w:rFonts w:ascii="Times New Roman" w:hAnsi="Times New Roman" w:cs="Times New Roman"/>
          <w:b/>
          <w:sz w:val="24"/>
          <w:szCs w:val="24"/>
          <w:lang w:val="ru-RU"/>
        </w:rPr>
        <w:t>класс</w:t>
      </w:r>
      <w:r w:rsidR="00B57F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ах </w:t>
      </w:r>
      <w:r w:rsidRPr="004809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не выполняется</w:t>
      </w:r>
      <w:r w:rsidR="00B57F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bookmarkStart w:id="0" w:name="_GoBack"/>
      <w:bookmarkEnd w:id="0"/>
      <w:r w:rsidRPr="004809D3">
        <w:rPr>
          <w:rFonts w:ascii="Times New Roman" w:hAnsi="Times New Roman" w:cs="Times New Roman"/>
          <w:b/>
          <w:sz w:val="24"/>
          <w:szCs w:val="24"/>
          <w:lang w:val="ru-RU"/>
        </w:rPr>
        <w:t>условие</w:t>
      </w:r>
    </w:p>
    <w:p w:rsidR="0013048A" w:rsidRDefault="0013048A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13048A" w:rsidRDefault="0013048A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13048A" w:rsidRPr="00EC3BB3" w:rsidRDefault="0013048A" w:rsidP="00EC3BB3">
      <w:pPr>
        <w:pStyle w:val="a7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84744B" w:rsidRPr="0013048A" w:rsidRDefault="0084744B" w:rsidP="0084744B">
      <w:pPr>
        <w:pStyle w:val="a7"/>
        <w:rPr>
          <w:b/>
          <w:sz w:val="24"/>
          <w:lang w:val="ru-RU"/>
        </w:rPr>
      </w:pPr>
      <w:r w:rsidRPr="0084744B">
        <w:rPr>
          <w:b/>
          <w:sz w:val="24"/>
        </w:rPr>
        <w:t>Microsoft</w:t>
      </w:r>
      <w:r w:rsidRPr="0013048A">
        <w:rPr>
          <w:b/>
          <w:sz w:val="24"/>
          <w:lang w:val="ru-RU"/>
        </w:rPr>
        <w:t xml:space="preserve"> </w:t>
      </w:r>
      <w:r w:rsidRPr="0084744B">
        <w:rPr>
          <w:b/>
          <w:sz w:val="24"/>
        </w:rPr>
        <w:t>Word</w:t>
      </w:r>
      <w:r w:rsidRPr="0013048A">
        <w:rPr>
          <w:b/>
          <w:sz w:val="24"/>
          <w:lang w:val="ru-RU"/>
        </w:rPr>
        <w:t xml:space="preserve"> 2007, </w:t>
      </w:r>
      <w:r w:rsidRPr="0084744B">
        <w:rPr>
          <w:b/>
          <w:sz w:val="24"/>
        </w:rPr>
        <w:t>Microsoft</w:t>
      </w:r>
      <w:r w:rsidRPr="0013048A">
        <w:rPr>
          <w:b/>
          <w:sz w:val="24"/>
          <w:lang w:val="ru-RU"/>
        </w:rPr>
        <w:t xml:space="preserve"> </w:t>
      </w:r>
      <w:r w:rsidRPr="0084744B">
        <w:rPr>
          <w:b/>
          <w:sz w:val="24"/>
        </w:rPr>
        <w:t>Windows</w:t>
      </w:r>
      <w:r w:rsidR="00507B7E" w:rsidRPr="0013048A">
        <w:rPr>
          <w:b/>
          <w:sz w:val="24"/>
          <w:lang w:val="ru-RU"/>
        </w:rPr>
        <w:t xml:space="preserve"> 7</w:t>
      </w:r>
    </w:p>
    <w:p w:rsidR="0013048A" w:rsidRDefault="0013048A" w:rsidP="0013048A">
      <w:pPr>
        <w:ind w:firstLine="360"/>
      </w:pPr>
      <w:r>
        <w:t>Значения для тестов:</w:t>
      </w:r>
    </w:p>
    <w:p w:rsidR="0013048A" w:rsidRDefault="0013048A" w:rsidP="0013048A">
      <w:r>
        <w:tab/>
        <w:t>Положительные тесты: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Верхняя)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; 23;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  <w:lang w:val="ru-RU"/>
        </w:rPr>
        <w:t>(Нижняя)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-55,87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; 0;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  <w:lang w:val="ru-RU"/>
        </w:rPr>
        <w:t>(Слева)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0; 24; 55,87:</w:t>
      </w:r>
    </w:p>
    <w:p w:rsidR="0013048A" w:rsidRP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3048A">
        <w:rPr>
          <w:rFonts w:ascii="Times New Roman" w:hAnsi="Times New Roman" w:cs="Times New Roman"/>
          <w:sz w:val="24"/>
          <w:szCs w:val="24"/>
        </w:rPr>
        <w:t>Right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(Справа) 0; 45;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0; 43; 55,87: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(Положение переплёта): 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Слева), </w:t>
      </w:r>
      <w:r>
        <w:rPr>
          <w:rFonts w:ascii="Times New Roman" w:hAnsi="Times New Roman" w:cs="Times New Roman"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  <w:lang w:val="ru-RU"/>
        </w:rPr>
        <w:t>(Сверху)</w:t>
      </w:r>
    </w:p>
    <w:p w:rsidR="0013048A" w:rsidRPr="004809D3" w:rsidRDefault="0013048A" w:rsidP="0013048A">
      <w:r>
        <w:tab/>
        <w:t>Отрицательные</w:t>
      </w:r>
      <w:r w:rsidRPr="004809D3">
        <w:t xml:space="preserve"> </w:t>
      </w:r>
      <w:r>
        <w:t>тесты</w:t>
      </w:r>
      <w:r w:rsidRPr="004809D3">
        <w:t>:</w:t>
      </w:r>
    </w:p>
    <w:p w:rsidR="0013048A" w:rsidRPr="004809D3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4809D3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4809D3">
        <w:rPr>
          <w:rFonts w:ascii="Times New Roman" w:hAnsi="Times New Roman" w:cs="Times New Roman"/>
          <w:sz w:val="24"/>
          <w:szCs w:val="24"/>
          <w:lang w:val="ru-RU"/>
        </w:rPr>
        <w:t xml:space="preserve"> -99;  -55,88; 55,88; 97:</w:t>
      </w:r>
    </w:p>
    <w:p w:rsidR="0013048A" w:rsidRPr="004809D3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4809D3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Bottom</w:t>
      </w:r>
      <w:r w:rsidRPr="004809D3">
        <w:rPr>
          <w:rFonts w:ascii="Times New Roman" w:hAnsi="Times New Roman" w:cs="Times New Roman"/>
          <w:sz w:val="24"/>
          <w:szCs w:val="24"/>
          <w:lang w:val="ru-RU"/>
        </w:rPr>
        <w:t xml:space="preserve"> -99;  -55,88; 55,88; 97</w:t>
      </w:r>
    </w:p>
    <w:p w:rsidR="0013048A" w:rsidRPr="004809D3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4809D3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Left</w:t>
      </w:r>
      <w:r w:rsidRPr="004809D3">
        <w:rPr>
          <w:rFonts w:ascii="Times New Roman" w:hAnsi="Times New Roman" w:cs="Times New Roman"/>
          <w:sz w:val="24"/>
          <w:szCs w:val="24"/>
          <w:lang w:val="ru-RU"/>
        </w:rPr>
        <w:t xml:space="preserve"> -89;  0; 55,88; 67:</w:t>
      </w:r>
    </w:p>
    <w:p w:rsidR="0013048A" w:rsidRPr="004809D3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 w:rsidRPr="004809D3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4809D3">
        <w:rPr>
          <w:rFonts w:ascii="Times New Roman" w:hAnsi="Times New Roman" w:cs="Times New Roman"/>
          <w:sz w:val="24"/>
          <w:szCs w:val="24"/>
          <w:lang w:val="ru-RU"/>
        </w:rPr>
        <w:t xml:space="preserve"> -89;  0; 55,88; 67: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>(Переплёт)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 -89;  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>55,8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8;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048A">
        <w:rPr>
          <w:rFonts w:ascii="Times New Roman" w:hAnsi="Times New Roman" w:cs="Times New Roman"/>
          <w:sz w:val="24"/>
          <w:szCs w:val="24"/>
          <w:lang w:val="ru-RU"/>
        </w:rPr>
        <w:t>67:</w:t>
      </w:r>
    </w:p>
    <w:p w:rsidR="0013048A" w:rsidRDefault="0013048A" w:rsidP="0013048A">
      <w:pPr>
        <w:pStyle w:val="a7"/>
        <w:ind w:left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(Положение переплёта):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не удалось задать неправильное значение}</w:t>
      </w:r>
    </w:p>
    <w:p w:rsidR="00FB0FB2" w:rsidRPr="0013048A" w:rsidRDefault="00FB0FB2" w:rsidP="0084744B"/>
    <w:p w:rsidR="00BE038A" w:rsidRPr="0013048A" w:rsidRDefault="00FB0FB2" w:rsidP="00BE038A">
      <w:pPr>
        <w:pStyle w:val="a7"/>
        <w:rPr>
          <w:lang w:val="ru-RU"/>
        </w:rPr>
      </w:pPr>
      <w:r w:rsidRPr="0013048A">
        <w:rPr>
          <w:sz w:val="24"/>
          <w:szCs w:val="24"/>
          <w:lang w:val="ru-RU"/>
        </w:rPr>
        <w:br/>
      </w:r>
    </w:p>
    <w:p w:rsidR="00E00520" w:rsidRPr="000672A9" w:rsidRDefault="00E00520" w:rsidP="00E00520">
      <w:pPr>
        <w:ind w:left="360"/>
        <w:jc w:val="center"/>
        <w:rPr>
          <w:b/>
        </w:rPr>
      </w:pPr>
      <w:r w:rsidRPr="000672A9">
        <w:rPr>
          <w:b/>
        </w:rPr>
        <w:t xml:space="preserve">7. </w:t>
      </w:r>
      <w:r w:rsidRPr="00FB0FB2">
        <w:rPr>
          <w:b/>
        </w:rPr>
        <w:t>Форма</w:t>
      </w:r>
      <w:r w:rsidRPr="000672A9">
        <w:rPr>
          <w:b/>
        </w:rPr>
        <w:t xml:space="preserve"> </w:t>
      </w:r>
      <w:r w:rsidRPr="00FB0FB2">
        <w:rPr>
          <w:b/>
        </w:rPr>
        <w:t>ввода</w:t>
      </w:r>
      <w:r w:rsidRPr="000672A9">
        <w:rPr>
          <w:b/>
        </w:rPr>
        <w:t xml:space="preserve"> </w:t>
      </w:r>
      <w:r w:rsidRPr="00FB0FB2">
        <w:rPr>
          <w:b/>
        </w:rPr>
        <w:t>даты</w:t>
      </w:r>
    </w:p>
    <w:p w:rsidR="00E00520" w:rsidRDefault="00E00520" w:rsidP="00E00520">
      <w:pPr>
        <w:ind w:left="360"/>
      </w:pPr>
      <w:r>
        <w:t>Форма ввода даты. Три поля: ДД, ММ, ГГГГ.</w:t>
      </w:r>
      <w:r w:rsidR="003B7B02">
        <w:t xml:space="preserve"> Дата должна быть корректна.</w:t>
      </w:r>
    </w:p>
    <w:p w:rsidR="003B7B02" w:rsidRDefault="003B7B02" w:rsidP="00843C38"/>
    <w:p w:rsidR="003B7B02" w:rsidRDefault="003B7B02" w:rsidP="003B7B02">
      <w:pPr>
        <w:ind w:left="360"/>
        <w:contextualSpacing/>
      </w:pPr>
      <w:r>
        <w:t xml:space="preserve">Граничные значения для позитивных классов. </w:t>
      </w:r>
    </w:p>
    <w:p w:rsidR="003B7B02" w:rsidRDefault="003B7B02" w:rsidP="003B7B02">
      <w:pPr>
        <w:ind w:left="360"/>
      </w:pPr>
      <w:r>
        <w:t>ДД [01; 31]. Тесты 01, 05, 31</w:t>
      </w:r>
    </w:p>
    <w:p w:rsidR="003B7B02" w:rsidRDefault="003B7B02" w:rsidP="003B7B02">
      <w:pPr>
        <w:ind w:left="360"/>
      </w:pPr>
      <w:r>
        <w:t>MM [01; 12]. Тесты 01, 05, 12</w:t>
      </w:r>
    </w:p>
    <w:p w:rsidR="003B7B02" w:rsidRDefault="003B7B02" w:rsidP="003B7B02">
      <w:pPr>
        <w:ind w:left="360"/>
      </w:pPr>
      <w:r>
        <w:t>ГГГГ [1900; 2099]. Тесты 1900, 2016, 2099</w:t>
      </w:r>
    </w:p>
    <w:p w:rsidR="003B7B02" w:rsidRDefault="003B7B02" w:rsidP="003B7B02">
      <w:pPr>
        <w:ind w:left="360"/>
      </w:pPr>
    </w:p>
    <w:p w:rsidR="003B7B02" w:rsidRDefault="003B7B02" w:rsidP="003B7B02">
      <w:pPr>
        <w:ind w:left="360"/>
        <w:contextualSpacing/>
      </w:pPr>
      <w:r>
        <w:t xml:space="preserve">Граничные значения для негативных классов. </w:t>
      </w:r>
    </w:p>
    <w:p w:rsidR="003B7B02" w:rsidRDefault="003B7B02" w:rsidP="003B7B02">
      <w:pPr>
        <w:ind w:left="360"/>
      </w:pPr>
      <w:r>
        <w:t>ДД [..0; 32..]. Тесты 0, 32, 35</w:t>
      </w:r>
    </w:p>
    <w:p w:rsidR="003B7B02" w:rsidRDefault="003B7B02" w:rsidP="003B7B02">
      <w:pPr>
        <w:ind w:left="360"/>
      </w:pPr>
      <w:r>
        <w:t>MM [..0; 13..]. Тесты 0, 13, 15</w:t>
      </w:r>
    </w:p>
    <w:p w:rsidR="003B7B02" w:rsidRDefault="003B7B02" w:rsidP="003B7B02">
      <w:pPr>
        <w:ind w:left="360"/>
      </w:pPr>
      <w:r>
        <w:t>ГГГГ [..1899; 2100..]. Тесты 1899, 2100, 2400</w:t>
      </w:r>
    </w:p>
    <w:p w:rsidR="003B7B02" w:rsidRPr="000672A9" w:rsidRDefault="003B7B02" w:rsidP="00843C38"/>
    <w:p w:rsidR="0013048A" w:rsidRDefault="0013048A" w:rsidP="00843C38"/>
    <w:p w:rsidR="0013048A" w:rsidRDefault="0013048A" w:rsidP="0013048A">
      <w:pPr>
        <w:ind w:firstLine="360"/>
      </w:pPr>
      <w:r>
        <w:t>Значения для тестов:</w:t>
      </w:r>
    </w:p>
    <w:p w:rsidR="0013048A" w:rsidRDefault="0013048A" w:rsidP="0013048A">
      <w:r>
        <w:tab/>
        <w:t>Положительные тесты:</w:t>
      </w:r>
    </w:p>
    <w:p w:rsidR="0013048A" w:rsidRPr="000672A9" w:rsidRDefault="000672A9" w:rsidP="00596EF8">
      <w:pPr>
        <w:pStyle w:val="a7"/>
        <w:numPr>
          <w:ilvl w:val="0"/>
          <w:numId w:val="13"/>
        </w:numPr>
      </w:pPr>
      <w:r>
        <w:rPr>
          <w:lang w:val="ru-RU"/>
        </w:rPr>
        <w:t>30.01.2015</w:t>
      </w:r>
    </w:p>
    <w:p w:rsidR="000672A9" w:rsidRPr="000672A9" w:rsidRDefault="000672A9" w:rsidP="00596EF8">
      <w:pPr>
        <w:pStyle w:val="a7"/>
        <w:numPr>
          <w:ilvl w:val="0"/>
          <w:numId w:val="13"/>
        </w:numPr>
      </w:pPr>
      <w:r>
        <w:rPr>
          <w:lang w:val="ru-RU"/>
        </w:rPr>
        <w:t>01.01.1900</w:t>
      </w:r>
    </w:p>
    <w:p w:rsidR="000672A9" w:rsidRPr="00BE1283" w:rsidRDefault="000672A9" w:rsidP="000672A9">
      <w:pPr>
        <w:pStyle w:val="a7"/>
        <w:numPr>
          <w:ilvl w:val="0"/>
          <w:numId w:val="13"/>
        </w:numPr>
      </w:pPr>
      <w:r>
        <w:rPr>
          <w:lang w:val="ru-RU"/>
        </w:rPr>
        <w:t>08.10.2016</w:t>
      </w:r>
    </w:p>
    <w:p w:rsidR="00BE1283" w:rsidRPr="00BE1283" w:rsidRDefault="00BE1283" w:rsidP="000672A9">
      <w:pPr>
        <w:pStyle w:val="a7"/>
        <w:numPr>
          <w:ilvl w:val="0"/>
          <w:numId w:val="13"/>
        </w:numPr>
      </w:pPr>
      <w:r>
        <w:rPr>
          <w:lang w:val="ru-RU"/>
        </w:rPr>
        <w:t>29.02.2015</w:t>
      </w:r>
    </w:p>
    <w:p w:rsidR="00BE1283" w:rsidRPr="0013048A" w:rsidRDefault="00BE1283" w:rsidP="000672A9">
      <w:pPr>
        <w:pStyle w:val="a7"/>
        <w:numPr>
          <w:ilvl w:val="0"/>
          <w:numId w:val="13"/>
        </w:numPr>
      </w:pPr>
      <w:r>
        <w:rPr>
          <w:lang w:val="ru-RU"/>
        </w:rPr>
        <w:t>01.01.2017</w:t>
      </w:r>
    </w:p>
    <w:p w:rsidR="0013048A" w:rsidRPr="007B0A03" w:rsidRDefault="0013048A" w:rsidP="0013048A">
      <w:r>
        <w:tab/>
        <w:t>Отрицательные тесты:</w:t>
      </w:r>
    </w:p>
    <w:p w:rsidR="0013048A" w:rsidRDefault="000672A9" w:rsidP="000672A9">
      <w:pPr>
        <w:pStyle w:val="a7"/>
        <w:numPr>
          <w:ilvl w:val="0"/>
          <w:numId w:val="14"/>
        </w:numPr>
      </w:pPr>
      <w:r>
        <w:t>-1.-1.110000</w:t>
      </w:r>
    </w:p>
    <w:p w:rsidR="000672A9" w:rsidRPr="000672A9" w:rsidRDefault="000672A9" w:rsidP="000672A9">
      <w:pPr>
        <w:pStyle w:val="a7"/>
        <w:numPr>
          <w:ilvl w:val="0"/>
          <w:numId w:val="14"/>
        </w:numPr>
      </w:pPr>
      <w:r>
        <w:rPr>
          <w:lang w:val="ru-RU"/>
        </w:rPr>
        <w:t>0.13.1100000</w:t>
      </w:r>
    </w:p>
    <w:p w:rsidR="000672A9" w:rsidRPr="000672A9" w:rsidRDefault="000672A9" w:rsidP="000672A9">
      <w:pPr>
        <w:pStyle w:val="a7"/>
        <w:numPr>
          <w:ilvl w:val="0"/>
          <w:numId w:val="14"/>
        </w:numPr>
      </w:pPr>
      <w:r>
        <w:rPr>
          <w:lang w:val="ru-RU"/>
        </w:rPr>
        <w:t>-1.1.2016</w:t>
      </w:r>
    </w:p>
    <w:p w:rsidR="00BE1283" w:rsidRPr="00BE1283" w:rsidRDefault="000672A9" w:rsidP="00BE1283">
      <w:pPr>
        <w:pStyle w:val="a7"/>
        <w:numPr>
          <w:ilvl w:val="0"/>
          <w:numId w:val="14"/>
        </w:numPr>
      </w:pPr>
      <w:r>
        <w:rPr>
          <w:lang w:val="ru-RU"/>
        </w:rPr>
        <w:t>-01.1.2016</w:t>
      </w:r>
    </w:p>
    <w:p w:rsidR="00BE1283" w:rsidRPr="0013048A" w:rsidRDefault="00BE1283" w:rsidP="00BE1283">
      <w:pPr>
        <w:pStyle w:val="a7"/>
        <w:numPr>
          <w:ilvl w:val="0"/>
          <w:numId w:val="14"/>
        </w:numPr>
      </w:pPr>
      <w:r>
        <w:rPr>
          <w:lang w:val="ru-RU"/>
        </w:rPr>
        <w:t>30.2.2016</w:t>
      </w:r>
    </w:p>
    <w:p w:rsidR="0013048A" w:rsidRPr="001E29A1" w:rsidRDefault="0013048A" w:rsidP="00843C38"/>
    <w:p w:rsidR="003B7B02" w:rsidRDefault="003B7B02" w:rsidP="00E00520">
      <w:pPr>
        <w:ind w:left="360"/>
        <w:jc w:val="center"/>
        <w:rPr>
          <w:b/>
        </w:rPr>
      </w:pPr>
    </w:p>
    <w:p w:rsidR="00E00520" w:rsidRPr="009D51BA" w:rsidRDefault="00E00520" w:rsidP="00E00520">
      <w:pPr>
        <w:ind w:left="360"/>
        <w:jc w:val="center"/>
        <w:rPr>
          <w:b/>
        </w:rPr>
      </w:pPr>
      <w:r w:rsidRPr="009D51BA">
        <w:rPr>
          <w:b/>
        </w:rPr>
        <w:t xml:space="preserve">8. Программа для расчета стоимости полиса ОСАГО. </w:t>
      </w:r>
    </w:p>
    <w:p w:rsidR="006742A2" w:rsidRDefault="006742A2" w:rsidP="00D0541B">
      <w:pPr>
        <w:pStyle w:val="a7"/>
        <w:rPr>
          <w:lang w:val="ru-RU"/>
        </w:rPr>
      </w:pPr>
    </w:p>
    <w:p w:rsidR="00E00520" w:rsidRDefault="00E00520" w:rsidP="00D0541B">
      <w:pPr>
        <w:pStyle w:val="a7"/>
        <w:rPr>
          <w:lang w:val="ru-RU"/>
        </w:rPr>
      </w:pPr>
      <w:r>
        <w:rPr>
          <w:highlight w:val="white"/>
          <w:lang w:val="ru-RU"/>
        </w:rPr>
        <w:t>Программа для расчета стоимости полиса ОСАГО. Стоимость рассчитывается как базовая величина тарифа, умноженная на соответствующие коэффициенты.</w:t>
      </w:r>
      <w:r>
        <w:rPr>
          <w:highlight w:val="white"/>
          <w:lang w:val="ru-RU"/>
        </w:rPr>
        <w:br/>
        <w:t xml:space="preserve">Базовый тариф: 3432 руб. </w:t>
      </w:r>
      <w:r>
        <w:rPr>
          <w:highlight w:val="white"/>
          <w:lang w:val="ru-RU"/>
        </w:rPr>
        <w:br/>
      </w:r>
      <w:r w:rsidRPr="003C4D07">
        <w:rPr>
          <w:highlight w:val="white"/>
          <w:lang w:val="ru-RU"/>
        </w:rPr>
        <w:t>Коэффициенты для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мощности автомобиля: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 xml:space="preserve">50 </w:t>
      </w:r>
      <w:proofErr w:type="spellStart"/>
      <w:r w:rsidRPr="003C4D07">
        <w:rPr>
          <w:highlight w:val="white"/>
          <w:lang w:val="ru-RU"/>
        </w:rPr>
        <w:t>л.с</w:t>
      </w:r>
      <w:proofErr w:type="spellEnd"/>
      <w:r w:rsidRPr="003C4D07">
        <w:rPr>
          <w:highlight w:val="white"/>
          <w:lang w:val="ru-RU"/>
        </w:rPr>
        <w:t>. включительно – 0,6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51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70 включительно – 1,0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71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100 включительно – 1,1</w:t>
      </w:r>
      <w:r w:rsidRPr="003C4D07">
        <w:rPr>
          <w:lang w:val="ru-RU"/>
        </w:rPr>
        <w:br/>
      </w:r>
      <w:proofErr w:type="gramStart"/>
      <w:r w:rsidRPr="003C4D07">
        <w:rPr>
          <w:highlight w:val="white"/>
          <w:lang w:val="ru-RU"/>
        </w:rPr>
        <w:t>от</w:t>
      </w:r>
      <w:proofErr w:type="gramEnd"/>
      <w:r>
        <w:rPr>
          <w:highlight w:val="white"/>
        </w:rPr>
        <w:t> </w:t>
      </w:r>
      <w:r w:rsidRPr="003C4D07">
        <w:rPr>
          <w:highlight w:val="white"/>
          <w:lang w:val="ru-RU"/>
        </w:rPr>
        <w:t>101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120 включительно – 1,2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121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150 включительно – 1,4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151 – 1,6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Коэффициенты для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возраста: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водителя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стаж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тогда берется коэффициент 1,8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стаж свыше 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– коэффициент 1,6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старше 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стаж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 – коэффициент 1,7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старше 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стаж свыше 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– коэффициент 1,0</w:t>
      </w:r>
    </w:p>
    <w:p w:rsidR="008D6228" w:rsidRDefault="008D6228" w:rsidP="00D0541B">
      <w:pPr>
        <w:pStyle w:val="a7"/>
        <w:rPr>
          <w:lang w:val="ru-RU"/>
        </w:rPr>
      </w:pPr>
    </w:p>
    <w:p w:rsidR="00E73D3B" w:rsidRPr="001E29A1" w:rsidRDefault="00E73D3B" w:rsidP="00E73D3B">
      <w:r>
        <w:t xml:space="preserve">Классы эквивалентности для </w:t>
      </w:r>
      <w:r>
        <w:rPr>
          <w:highlight w:val="white"/>
        </w:rPr>
        <w:t>к</w:t>
      </w:r>
      <w:r w:rsidRPr="003C4D07">
        <w:rPr>
          <w:highlight w:val="white"/>
        </w:rPr>
        <w:t>оэффициент</w:t>
      </w:r>
      <w:r>
        <w:rPr>
          <w:highlight w:val="white"/>
        </w:rPr>
        <w:t>а</w:t>
      </w:r>
      <w:r w:rsidRPr="003C4D07">
        <w:rPr>
          <w:highlight w:val="white"/>
        </w:rPr>
        <w:t xml:space="preserve"> для</w:t>
      </w:r>
      <w:r>
        <w:rPr>
          <w:highlight w:val="white"/>
        </w:rPr>
        <w:t> </w:t>
      </w:r>
      <w:r w:rsidRPr="003C4D07">
        <w:rPr>
          <w:highlight w:val="white"/>
        </w:rPr>
        <w:t>мощности автомобиля</w:t>
      </w:r>
      <w:r w:rsidR="008D6228">
        <w:t>(</w:t>
      </w:r>
      <w:r w:rsidR="008D6228">
        <w:rPr>
          <w:lang w:val="en-US"/>
        </w:rPr>
        <w:t>M</w:t>
      </w:r>
      <w:r w:rsidR="008D6228">
        <w:t>)</w:t>
      </w:r>
      <w:r w:rsidRPr="001E29A1">
        <w:t>:</w:t>
      </w:r>
    </w:p>
    <w:p w:rsidR="00E73D3B" w:rsidRPr="00843C38" w:rsidRDefault="00E73D3B" w:rsidP="00596EF8">
      <w:pPr>
        <w:pStyle w:val="a7"/>
        <w:numPr>
          <w:ilvl w:val="0"/>
          <w:numId w:val="3"/>
        </w:numPr>
      </w:pPr>
      <w:r>
        <w:rPr>
          <w:lang w:val="ru-RU"/>
        </w:rPr>
        <w:t>Положительный</w:t>
      </w:r>
      <w:r w:rsidRPr="006056EC">
        <w:t xml:space="preserve"> </w:t>
      </w:r>
      <w:r>
        <w:rPr>
          <w:lang w:val="ru-RU"/>
        </w:rPr>
        <w:t>классы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proofErr w:type="gramStart"/>
      <w:r>
        <w:rPr>
          <w:lang w:val="ru-RU"/>
        </w:rPr>
        <w:t>кол-во л. с. принадлежит (0</w:t>
      </w:r>
      <w:r w:rsidRPr="00E73D3B">
        <w:rPr>
          <w:lang w:val="ru-RU"/>
        </w:rPr>
        <w:t xml:space="preserve">; 50] </w:t>
      </w:r>
      <w:r>
        <w:rPr>
          <w:lang w:val="ru-RU"/>
        </w:rPr>
        <w:t xml:space="preserve">, коэффициент </w:t>
      </w:r>
      <w:r w:rsidRPr="000672A9">
        <w:rPr>
          <w:lang w:val="ru-RU"/>
        </w:rPr>
        <w:t>равен</w:t>
      </w:r>
      <w:r>
        <w:rPr>
          <w:lang w:val="ru-RU"/>
        </w:rPr>
        <w:t xml:space="preserve"> </w:t>
      </w:r>
      <w:r w:rsidRPr="00E73D3B">
        <w:rPr>
          <w:lang w:val="ru-RU"/>
        </w:rPr>
        <w:t>0,6</w:t>
      </w:r>
      <w:proofErr w:type="gramEnd"/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[51; 70] </w:t>
      </w:r>
      <w:r>
        <w:rPr>
          <w:lang w:val="ru-RU"/>
        </w:rPr>
        <w:t xml:space="preserve">, коэффициент равен </w:t>
      </w:r>
      <w:r w:rsidRPr="00E73D3B">
        <w:rPr>
          <w:lang w:val="ru-RU"/>
        </w:rPr>
        <w:t>1,0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[71; 100]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1,1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 xml:space="preserve">кол-во л. с. принадлежит </w:t>
      </w:r>
      <w:r w:rsidRPr="00E73D3B">
        <w:rPr>
          <w:lang w:val="ru-RU"/>
        </w:rPr>
        <w:t xml:space="preserve">[101; 120]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1,2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[121; 150]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1,4</w:t>
      </w:r>
    </w:p>
    <w:p w:rsidR="00E73D3B" w:rsidRPr="00E73D3B" w:rsidRDefault="00E73D3B" w:rsidP="00596EF8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кол-во л. с. принадлежит </w:t>
      </w:r>
      <w:r w:rsidRPr="00E73D3B">
        <w:rPr>
          <w:lang w:val="ru-RU"/>
        </w:rPr>
        <w:t xml:space="preserve">[151;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E73D3B">
        <w:rPr>
          <w:lang w:val="ru-RU"/>
        </w:rPr>
        <w:t xml:space="preserve"> </w:t>
      </w:r>
      <w:r>
        <w:rPr>
          <w:lang w:val="ru-RU"/>
        </w:rPr>
        <w:t>, коэффициент равен</w:t>
      </w:r>
      <w:r w:rsidRPr="00E73D3B">
        <w:rPr>
          <w:lang w:val="ru-RU"/>
        </w:rPr>
        <w:t xml:space="preserve"> 1,6</w:t>
      </w:r>
    </w:p>
    <w:p w:rsidR="00E73D3B" w:rsidRPr="00E73D3B" w:rsidRDefault="00E73D3B" w:rsidP="00E73D3B">
      <w:pPr>
        <w:pStyle w:val="a7"/>
        <w:rPr>
          <w:lang w:val="ru-RU"/>
        </w:rPr>
      </w:pPr>
    </w:p>
    <w:p w:rsidR="00E73D3B" w:rsidRDefault="00E73D3B" w:rsidP="00596EF8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другие значения </w:t>
      </w:r>
      <w:r w:rsidRPr="00D0541B">
        <w:rPr>
          <w:lang w:val="ru-RU"/>
        </w:rPr>
        <w:t xml:space="preserve"> - негативный класс</w:t>
      </w:r>
    </w:p>
    <w:p w:rsidR="00E73D3B" w:rsidRDefault="00B8193F" w:rsidP="00E73D3B">
      <w:r>
        <w:t>Значения теста</w:t>
      </w:r>
      <w:r w:rsidR="00E73D3B">
        <w:t>:</w:t>
      </w:r>
    </w:p>
    <w:p w:rsidR="00E73D3B" w:rsidRPr="00BE038A" w:rsidRDefault="00E73D3B" w:rsidP="00596EF8">
      <w:pPr>
        <w:pStyle w:val="a7"/>
        <w:numPr>
          <w:ilvl w:val="0"/>
          <w:numId w:val="3"/>
        </w:numPr>
      </w:pPr>
      <w:r>
        <w:rPr>
          <w:lang w:val="ru-RU"/>
        </w:rPr>
        <w:t>Положительные</w:t>
      </w:r>
      <w:proofErr w:type="gramStart"/>
      <w:r w:rsidRPr="006056EC">
        <w:t xml:space="preserve"> </w:t>
      </w:r>
      <w:r>
        <w:rPr>
          <w:lang w:val="ru-RU"/>
        </w:rPr>
        <w:t>:</w:t>
      </w:r>
      <w:proofErr w:type="gramEnd"/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 xml:space="preserve">1,  </w:t>
      </w:r>
      <w:r>
        <w:t>4</w:t>
      </w:r>
      <w:r w:rsidR="00E73D3B">
        <w:rPr>
          <w:lang w:val="ru-RU"/>
        </w:rPr>
        <w:t>, 50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51, 5</w:t>
      </w:r>
      <w:r>
        <w:t>4</w:t>
      </w:r>
      <w:r w:rsidR="00E73D3B">
        <w:rPr>
          <w:lang w:val="ru-RU"/>
        </w:rPr>
        <w:t>, 70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 xml:space="preserve">71, </w:t>
      </w:r>
      <w:r>
        <w:t>86</w:t>
      </w:r>
      <w:r w:rsidR="00E73D3B">
        <w:rPr>
          <w:lang w:val="ru-RU"/>
        </w:rPr>
        <w:t>, 100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101, 11</w:t>
      </w:r>
      <w:r>
        <w:t>1</w:t>
      </w:r>
      <w:r w:rsidR="00E73D3B">
        <w:rPr>
          <w:lang w:val="ru-RU"/>
        </w:rPr>
        <w:t>, 120</w:t>
      </w:r>
    </w:p>
    <w:p w:rsidR="00E73D3B" w:rsidRPr="00E73D3B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121, 1</w:t>
      </w:r>
      <w:r>
        <w:t>32</w:t>
      </w:r>
      <w:r w:rsidR="00E73D3B">
        <w:rPr>
          <w:lang w:val="ru-RU"/>
        </w:rPr>
        <w:t>, 150</w:t>
      </w:r>
    </w:p>
    <w:p w:rsidR="00E73D3B" w:rsidRPr="006056EC" w:rsidRDefault="0061289F" w:rsidP="00596EF8">
      <w:pPr>
        <w:pStyle w:val="a7"/>
        <w:numPr>
          <w:ilvl w:val="0"/>
          <w:numId w:val="9"/>
        </w:numPr>
      </w:pPr>
      <w:r>
        <w:rPr>
          <w:lang w:val="ru-RU"/>
        </w:rPr>
        <w:t>151, 1</w:t>
      </w:r>
      <w:r>
        <w:t>4</w:t>
      </w:r>
      <w:r w:rsidR="00E73D3B">
        <w:rPr>
          <w:lang w:val="ru-RU"/>
        </w:rPr>
        <w:t>9</w:t>
      </w:r>
      <w:r>
        <w:t>1643</w:t>
      </w:r>
    </w:p>
    <w:p w:rsidR="00E73D3B" w:rsidRDefault="00B8193F" w:rsidP="00596EF8">
      <w:pPr>
        <w:pStyle w:val="a7"/>
        <w:numPr>
          <w:ilvl w:val="0"/>
          <w:numId w:val="3"/>
        </w:numPr>
      </w:pPr>
      <w:r>
        <w:rPr>
          <w:lang w:val="ru-RU"/>
        </w:rPr>
        <w:t>Негативны</w:t>
      </w:r>
    </w:p>
    <w:p w:rsidR="00E73D3B" w:rsidRPr="00216AF9" w:rsidRDefault="00E73D3B" w:rsidP="00E73D3B">
      <w:r w:rsidRPr="001E29A1">
        <w:tab/>
      </w:r>
    </w:p>
    <w:p w:rsidR="00E73D3B" w:rsidRDefault="00E73D3B" w:rsidP="00D0541B">
      <w:pPr>
        <w:pStyle w:val="a7"/>
        <w:rPr>
          <w:lang w:val="ru-RU"/>
        </w:rPr>
      </w:pPr>
    </w:p>
    <w:p w:rsidR="00E73D3B" w:rsidRPr="001E29A1" w:rsidRDefault="00E73D3B" w:rsidP="00E73D3B">
      <w:r>
        <w:t>Классы эквивалентности для возраст</w:t>
      </w:r>
      <w:r w:rsidR="00DD38B2">
        <w:t>а</w:t>
      </w:r>
      <w:r w:rsidR="008D6228">
        <w:t>(</w:t>
      </w:r>
      <w:r w:rsidR="008D6228">
        <w:rPr>
          <w:lang w:val="en-US"/>
        </w:rPr>
        <w:t>A</w:t>
      </w:r>
      <w:r w:rsidR="008D6228" w:rsidRPr="008D6228">
        <w:t>)</w:t>
      </w:r>
      <w:r w:rsidRPr="001E29A1">
        <w:t>:</w:t>
      </w:r>
    </w:p>
    <w:p w:rsidR="00E73D3B" w:rsidRPr="00843C38" w:rsidRDefault="00B8193F" w:rsidP="00596EF8">
      <w:pPr>
        <w:pStyle w:val="a7"/>
        <w:numPr>
          <w:ilvl w:val="0"/>
          <w:numId w:val="3"/>
        </w:numPr>
      </w:pPr>
      <w:r>
        <w:rPr>
          <w:lang w:val="ru-RU"/>
        </w:rPr>
        <w:t xml:space="preserve">Положительные </w:t>
      </w:r>
      <w:r w:rsidR="00E73D3B">
        <w:rPr>
          <w:lang w:val="ru-RU"/>
        </w:rPr>
        <w:t>классы</w:t>
      </w:r>
    </w:p>
    <w:p w:rsidR="00E73D3B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возраст</w:t>
      </w:r>
      <w:r w:rsidR="00E73D3B">
        <w:rPr>
          <w:lang w:val="ru-RU"/>
        </w:rPr>
        <w:t xml:space="preserve"> принадлежит </w:t>
      </w:r>
      <w:r w:rsidRPr="0066608C">
        <w:rPr>
          <w:lang w:val="ru-RU"/>
        </w:rPr>
        <w:t>[18</w:t>
      </w:r>
      <w:r w:rsidR="00E73D3B" w:rsidRPr="00E73D3B">
        <w:rPr>
          <w:lang w:val="ru-RU"/>
        </w:rPr>
        <w:t xml:space="preserve">; </w:t>
      </w:r>
      <w:r>
        <w:rPr>
          <w:lang w:val="ru-RU"/>
        </w:rPr>
        <w:t>22</w:t>
      </w:r>
      <w:r w:rsidR="00E73D3B" w:rsidRPr="00E73D3B">
        <w:rPr>
          <w:lang w:val="ru-RU"/>
        </w:rPr>
        <w:t xml:space="preserve">] </w:t>
      </w:r>
      <w:r w:rsidR="00E73D3B">
        <w:rPr>
          <w:lang w:val="ru-RU"/>
        </w:rPr>
        <w:t>,</w:t>
      </w:r>
      <w:r w:rsidRPr="0066608C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 xml:space="preserve">(0; 3] </w:t>
      </w:r>
      <w:r>
        <w:rPr>
          <w:lang w:val="ru-RU"/>
        </w:rPr>
        <w:t>лет</w:t>
      </w:r>
      <w:r w:rsidR="00E73D3B">
        <w:rPr>
          <w:lang w:val="ru-RU"/>
        </w:rPr>
        <w:t xml:space="preserve"> коэффициент равен </w:t>
      </w:r>
      <w:r>
        <w:rPr>
          <w:lang w:val="ru-RU"/>
        </w:rPr>
        <w:t>1</w:t>
      </w:r>
      <w:r w:rsidR="00E73D3B" w:rsidRPr="00E73D3B">
        <w:rPr>
          <w:lang w:val="ru-RU"/>
        </w:rPr>
        <w:t>,</w:t>
      </w:r>
      <w:r w:rsidR="00B8193F">
        <w:rPr>
          <w:lang w:val="ru-RU"/>
        </w:rPr>
        <w:t xml:space="preserve"> </w:t>
      </w:r>
      <w:r>
        <w:rPr>
          <w:lang w:val="ru-RU"/>
        </w:rPr>
        <w:t>8</w:t>
      </w:r>
    </w:p>
    <w:p w:rsidR="0066608C" w:rsidRPr="0066608C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возраст принадлежит </w:t>
      </w:r>
      <w:r w:rsidRPr="0066608C">
        <w:rPr>
          <w:lang w:val="ru-RU"/>
        </w:rPr>
        <w:t>[18</w:t>
      </w:r>
      <w:r w:rsidRPr="00E73D3B">
        <w:rPr>
          <w:lang w:val="ru-RU"/>
        </w:rPr>
        <w:t xml:space="preserve">; </w:t>
      </w:r>
      <w:r>
        <w:rPr>
          <w:lang w:val="ru-RU"/>
        </w:rPr>
        <w:t>22</w:t>
      </w:r>
      <w:r w:rsidRPr="00E73D3B">
        <w:rPr>
          <w:lang w:val="ru-RU"/>
        </w:rPr>
        <w:t xml:space="preserve">] </w:t>
      </w:r>
      <w:r>
        <w:rPr>
          <w:lang w:val="ru-RU"/>
        </w:rPr>
        <w:t>,</w:t>
      </w:r>
      <w:r w:rsidRPr="0066608C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>(</w:t>
      </w:r>
      <w:r>
        <w:rPr>
          <w:lang w:val="ru-RU"/>
        </w:rPr>
        <w:t>3</w:t>
      </w:r>
      <w:r w:rsidRPr="0066608C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66608C">
        <w:rPr>
          <w:lang w:val="ru-RU"/>
        </w:rPr>
        <w:t xml:space="preserve"> </w:t>
      </w:r>
      <w:r>
        <w:rPr>
          <w:lang w:val="ru-RU"/>
        </w:rPr>
        <w:t>лет коэффициент равен 1</w:t>
      </w:r>
      <w:r w:rsidRPr="00E73D3B">
        <w:rPr>
          <w:lang w:val="ru-RU"/>
        </w:rPr>
        <w:t>,</w:t>
      </w:r>
      <w:r>
        <w:rPr>
          <w:lang w:val="ru-RU"/>
        </w:rPr>
        <w:t>6</w:t>
      </w:r>
    </w:p>
    <w:p w:rsidR="0066608C" w:rsidRPr="00E73D3B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возраст принадлежит (22</w:t>
      </w:r>
      <w:r w:rsidRPr="00E73D3B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E73D3B">
        <w:rPr>
          <w:lang w:val="ru-RU"/>
        </w:rPr>
        <w:t xml:space="preserve"> </w:t>
      </w:r>
      <w:r>
        <w:rPr>
          <w:lang w:val="ru-RU"/>
        </w:rPr>
        <w:t>,</w:t>
      </w:r>
      <w:r w:rsidRPr="0066608C">
        <w:rPr>
          <w:lang w:val="ru-RU"/>
        </w:rPr>
        <w:t xml:space="preserve"> </w:t>
      </w:r>
      <w:r w:rsidR="00B8193F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 xml:space="preserve">(0; 3] </w:t>
      </w:r>
      <w:r>
        <w:rPr>
          <w:lang w:val="ru-RU"/>
        </w:rPr>
        <w:t>лет коэффициент равен 1</w:t>
      </w:r>
      <w:r w:rsidRPr="00E73D3B">
        <w:rPr>
          <w:lang w:val="ru-RU"/>
        </w:rPr>
        <w:t>,</w:t>
      </w:r>
      <w:r w:rsidR="00B8193F">
        <w:rPr>
          <w:lang w:val="ru-RU"/>
        </w:rPr>
        <w:t xml:space="preserve"> </w:t>
      </w:r>
      <w:r>
        <w:rPr>
          <w:lang w:val="ru-RU"/>
        </w:rPr>
        <w:t>7</w:t>
      </w:r>
    </w:p>
    <w:p w:rsidR="00E73D3B" w:rsidRPr="0066608C" w:rsidRDefault="0066608C" w:rsidP="00596EF8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возраст принадлежит (22</w:t>
      </w:r>
      <w:r w:rsidRPr="00E73D3B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E73D3B">
        <w:rPr>
          <w:lang w:val="ru-RU"/>
        </w:rPr>
        <w:t xml:space="preserve"> </w:t>
      </w:r>
      <w:r>
        <w:rPr>
          <w:lang w:val="ru-RU"/>
        </w:rPr>
        <w:t>,</w:t>
      </w:r>
      <w:r w:rsidRPr="0066608C">
        <w:rPr>
          <w:lang w:val="ru-RU"/>
        </w:rPr>
        <w:t xml:space="preserve"> </w:t>
      </w:r>
      <w:r>
        <w:rPr>
          <w:lang w:val="ru-RU"/>
        </w:rPr>
        <w:t xml:space="preserve">стаж </w:t>
      </w:r>
      <w:r w:rsidRPr="0066608C">
        <w:rPr>
          <w:lang w:val="ru-RU"/>
        </w:rPr>
        <w:t>(</w:t>
      </w:r>
      <w:r>
        <w:rPr>
          <w:lang w:val="ru-RU"/>
        </w:rPr>
        <w:t>3</w:t>
      </w:r>
      <w:r w:rsidRPr="0066608C">
        <w:rPr>
          <w:lang w:val="ru-RU"/>
        </w:rPr>
        <w:t xml:space="preserve">; </w:t>
      </w:r>
      <w:r w:rsidRPr="00E00520">
        <w:rPr>
          <w:lang w:val="ru-RU"/>
        </w:rPr>
        <w:t>+∞</w:t>
      </w:r>
      <w:r w:rsidRPr="005D18BC">
        <w:rPr>
          <w:lang w:val="ru-RU"/>
        </w:rPr>
        <w:t>)</w:t>
      </w:r>
      <w:r w:rsidRPr="0066608C">
        <w:rPr>
          <w:lang w:val="ru-RU"/>
        </w:rPr>
        <w:t xml:space="preserve"> </w:t>
      </w:r>
      <w:r>
        <w:rPr>
          <w:lang w:val="ru-RU"/>
        </w:rPr>
        <w:t>лет коэффициент равен 1</w:t>
      </w:r>
      <w:r w:rsidRPr="00E73D3B">
        <w:rPr>
          <w:lang w:val="ru-RU"/>
        </w:rPr>
        <w:t>,</w:t>
      </w:r>
      <w:r>
        <w:rPr>
          <w:lang w:val="ru-RU"/>
        </w:rPr>
        <w:t>0</w:t>
      </w:r>
    </w:p>
    <w:p w:rsidR="008D6228" w:rsidRDefault="00E73D3B" w:rsidP="00B8193F">
      <w:pPr>
        <w:ind w:left="732" w:firstLine="348"/>
      </w:pPr>
      <w:r w:rsidRPr="00B8193F">
        <w:t>другие значения  - негативный класс</w:t>
      </w:r>
      <w:r w:rsidR="003B7B02" w:rsidRPr="00B8193F">
        <w:t>.</w:t>
      </w:r>
    </w:p>
    <w:p w:rsidR="00B8193F" w:rsidRDefault="00B8193F" w:rsidP="00B8193F">
      <w:pPr>
        <w:ind w:left="732" w:firstLine="348"/>
      </w:pPr>
    </w:p>
    <w:p w:rsidR="00B8193F" w:rsidRDefault="00B8193F" w:rsidP="00B8193F">
      <w:r>
        <w:t>Значения для тестов:</w:t>
      </w:r>
    </w:p>
    <w:p w:rsidR="00B8193F" w:rsidRDefault="00B8193F" w:rsidP="00B8193F">
      <w:pPr>
        <w:ind w:left="732" w:firstLine="348"/>
      </w:pPr>
    </w:p>
    <w:p w:rsidR="00B8193F" w:rsidRDefault="00B8193F" w:rsidP="00B8193F">
      <w:pPr>
        <w:ind w:left="360"/>
      </w:pPr>
      <w:r w:rsidRPr="00B8193F">
        <w:t>Положительные</w:t>
      </w:r>
      <w:r>
        <w:t xml:space="preserve"> </w:t>
      </w:r>
      <w:r w:rsidRPr="00B8193F">
        <w:t>классы: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>возраст 18, стаж 1</w:t>
      </w:r>
      <w:r w:rsidR="0061289F" w:rsidRPr="0061289F">
        <w:rPr>
          <w:lang w:val="ru-RU"/>
        </w:rPr>
        <w:t xml:space="preserve">; возраст 18, стаж 3; </w:t>
      </w:r>
      <w:r w:rsidRPr="0061289F">
        <w:rPr>
          <w:lang w:val="ru-RU"/>
        </w:rPr>
        <w:t>возраст 22, стаж 1; возраст 22, стаж 3;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 xml:space="preserve">возраст 18, стаж 4; возраст 18, стаж 9; </w:t>
      </w:r>
      <w:r w:rsidR="0061289F" w:rsidRPr="0061289F">
        <w:rPr>
          <w:lang w:val="ru-RU"/>
        </w:rPr>
        <w:t xml:space="preserve"> </w:t>
      </w:r>
      <w:r w:rsidRPr="0061289F">
        <w:rPr>
          <w:lang w:val="ru-RU"/>
        </w:rPr>
        <w:t>возраст 22, стаж 4; возраст 22, стаж 9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 xml:space="preserve">возраст 23, стаж 1; возраст 23, стаж 3; </w:t>
      </w:r>
    </w:p>
    <w:p w:rsidR="00B8193F" w:rsidRPr="0061289F" w:rsidRDefault="00B8193F" w:rsidP="0061289F">
      <w:pPr>
        <w:pStyle w:val="a7"/>
        <w:numPr>
          <w:ilvl w:val="0"/>
          <w:numId w:val="15"/>
        </w:numPr>
        <w:rPr>
          <w:lang w:val="ru-RU"/>
        </w:rPr>
      </w:pPr>
      <w:r w:rsidRPr="0061289F">
        <w:rPr>
          <w:lang w:val="ru-RU"/>
        </w:rPr>
        <w:t xml:space="preserve">возраст 23, стаж 4; </w:t>
      </w:r>
    </w:p>
    <w:p w:rsidR="00B8193F" w:rsidRPr="00B8193F" w:rsidRDefault="00B8193F" w:rsidP="00B8193F">
      <w:pPr>
        <w:ind w:left="360"/>
      </w:pPr>
      <w:r w:rsidRPr="00B8193F">
        <w:t>Негативный</w:t>
      </w:r>
    </w:p>
    <w:p w:rsidR="00B8193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17, стаж 0</w:t>
      </w:r>
      <w:r>
        <w:t xml:space="preserve">; </w:t>
      </w:r>
      <w:r>
        <w:rPr>
          <w:lang w:val="ru-RU"/>
        </w:rPr>
        <w:t>возраст 23, стаж 4</w:t>
      </w:r>
    </w:p>
    <w:p w:rsidR="0061289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17, стаж 3</w:t>
      </w:r>
      <w:r>
        <w:t xml:space="preserve">; </w:t>
      </w:r>
      <w:r>
        <w:rPr>
          <w:lang w:val="ru-RU"/>
        </w:rPr>
        <w:t>возраст 22, стаж 3</w:t>
      </w:r>
    </w:p>
    <w:p w:rsidR="0061289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22, стаж 0</w:t>
      </w:r>
      <w:r>
        <w:t xml:space="preserve">; </w:t>
      </w:r>
    </w:p>
    <w:p w:rsidR="0061289F" w:rsidRPr="0061289F" w:rsidRDefault="0061289F" w:rsidP="0061289F">
      <w:pPr>
        <w:pStyle w:val="a7"/>
        <w:numPr>
          <w:ilvl w:val="0"/>
          <w:numId w:val="16"/>
        </w:numPr>
      </w:pPr>
      <w:r>
        <w:rPr>
          <w:lang w:val="ru-RU"/>
        </w:rPr>
        <w:t>возраст 22, стаж 3</w:t>
      </w:r>
      <w:r>
        <w:t>;</w:t>
      </w:r>
    </w:p>
    <w:p w:rsidR="0061289F" w:rsidRPr="0061289F" w:rsidRDefault="0061289F" w:rsidP="0061289F">
      <w:pPr>
        <w:pStyle w:val="a7"/>
        <w:ind w:left="1065"/>
      </w:pPr>
    </w:p>
    <w:p w:rsidR="00B8193F" w:rsidRPr="00B8193F" w:rsidRDefault="00B8193F" w:rsidP="00F017F5">
      <w:pPr>
        <w:pStyle w:val="a7"/>
        <w:ind w:left="1440"/>
        <w:rPr>
          <w:lang w:val="ru-RU"/>
        </w:rPr>
      </w:pPr>
    </w:p>
    <w:sectPr w:rsidR="00B8193F" w:rsidRPr="00B8193F" w:rsidSect="00BD5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EE6" w:rsidRDefault="00623EE6">
      <w:r>
        <w:separator/>
      </w:r>
    </w:p>
  </w:endnote>
  <w:endnote w:type="continuationSeparator" w:id="0">
    <w:p w:rsidR="00623EE6" w:rsidRDefault="0062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EE6" w:rsidRDefault="00623EE6">
      <w:r>
        <w:separator/>
      </w:r>
    </w:p>
  </w:footnote>
  <w:footnote w:type="continuationSeparator" w:id="0">
    <w:p w:rsidR="00623EE6" w:rsidRDefault="00623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1FF7"/>
    <w:multiLevelType w:val="hybridMultilevel"/>
    <w:tmpl w:val="E4C27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496"/>
    <w:multiLevelType w:val="hybridMultilevel"/>
    <w:tmpl w:val="94FE4540"/>
    <w:lvl w:ilvl="0" w:tplc="039821B2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774315"/>
    <w:multiLevelType w:val="hybridMultilevel"/>
    <w:tmpl w:val="CE58A40E"/>
    <w:lvl w:ilvl="0" w:tplc="4C70DDB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D2B76"/>
    <w:multiLevelType w:val="hybridMultilevel"/>
    <w:tmpl w:val="A998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B0C82"/>
    <w:multiLevelType w:val="hybridMultilevel"/>
    <w:tmpl w:val="D54A0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A0A87"/>
    <w:multiLevelType w:val="hybridMultilevel"/>
    <w:tmpl w:val="564C04C8"/>
    <w:lvl w:ilvl="0" w:tplc="AED6D9D4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E18B9"/>
    <w:multiLevelType w:val="hybridMultilevel"/>
    <w:tmpl w:val="F1F6ECD8"/>
    <w:lvl w:ilvl="0" w:tplc="E07A5E9C">
      <w:start w:val="1"/>
      <w:numFmt w:val="decimal"/>
      <w:lvlText w:val="%1)"/>
      <w:lvlJc w:val="left"/>
      <w:pPr>
        <w:ind w:left="1425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9307752"/>
    <w:multiLevelType w:val="hybridMultilevel"/>
    <w:tmpl w:val="C8F8448E"/>
    <w:lvl w:ilvl="0" w:tplc="6BE0EAAC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A264F4"/>
    <w:multiLevelType w:val="hybridMultilevel"/>
    <w:tmpl w:val="2E723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C7E2F"/>
    <w:multiLevelType w:val="hybridMultilevel"/>
    <w:tmpl w:val="005C2D80"/>
    <w:lvl w:ilvl="0" w:tplc="4A24D4F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D3450F7"/>
    <w:multiLevelType w:val="hybridMultilevel"/>
    <w:tmpl w:val="4D705A4C"/>
    <w:lvl w:ilvl="0" w:tplc="AD80B96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60543DF8"/>
    <w:multiLevelType w:val="hybridMultilevel"/>
    <w:tmpl w:val="6ED8CB8C"/>
    <w:lvl w:ilvl="0" w:tplc="8BE43E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9654ED"/>
    <w:multiLevelType w:val="hybridMultilevel"/>
    <w:tmpl w:val="F3D6DC50"/>
    <w:lvl w:ilvl="0" w:tplc="77D497D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CF2E9E"/>
    <w:multiLevelType w:val="hybridMultilevel"/>
    <w:tmpl w:val="4D705A4C"/>
    <w:lvl w:ilvl="0" w:tplc="AD80B96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7603281F"/>
    <w:multiLevelType w:val="hybridMultilevel"/>
    <w:tmpl w:val="6318FD56"/>
    <w:lvl w:ilvl="0" w:tplc="B802AD5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  <w:num w:numId="1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EC"/>
    <w:rsid w:val="00007DBF"/>
    <w:rsid w:val="00016A11"/>
    <w:rsid w:val="0002457C"/>
    <w:rsid w:val="000279C3"/>
    <w:rsid w:val="00033B2C"/>
    <w:rsid w:val="000665D1"/>
    <w:rsid w:val="000672A9"/>
    <w:rsid w:val="00067B2F"/>
    <w:rsid w:val="00085864"/>
    <w:rsid w:val="000A2CA6"/>
    <w:rsid w:val="000C4C75"/>
    <w:rsid w:val="000C7EFF"/>
    <w:rsid w:val="000D37B6"/>
    <w:rsid w:val="000F00D1"/>
    <w:rsid w:val="0013048A"/>
    <w:rsid w:val="00167983"/>
    <w:rsid w:val="001B04AE"/>
    <w:rsid w:val="001E29A1"/>
    <w:rsid w:val="001E4286"/>
    <w:rsid w:val="001E7952"/>
    <w:rsid w:val="002150F4"/>
    <w:rsid w:val="00216AF9"/>
    <w:rsid w:val="0024507C"/>
    <w:rsid w:val="00245100"/>
    <w:rsid w:val="00267561"/>
    <w:rsid w:val="00272D7D"/>
    <w:rsid w:val="00283952"/>
    <w:rsid w:val="0028500C"/>
    <w:rsid w:val="002D06BD"/>
    <w:rsid w:val="002D471B"/>
    <w:rsid w:val="002D6289"/>
    <w:rsid w:val="002E5401"/>
    <w:rsid w:val="002F1597"/>
    <w:rsid w:val="00310DD9"/>
    <w:rsid w:val="0034096C"/>
    <w:rsid w:val="003448F1"/>
    <w:rsid w:val="003A5277"/>
    <w:rsid w:val="003B7B02"/>
    <w:rsid w:val="00442760"/>
    <w:rsid w:val="0046492F"/>
    <w:rsid w:val="00464F57"/>
    <w:rsid w:val="004809D3"/>
    <w:rsid w:val="004B22E3"/>
    <w:rsid w:val="00501CC1"/>
    <w:rsid w:val="00507B7E"/>
    <w:rsid w:val="00515867"/>
    <w:rsid w:val="005158CF"/>
    <w:rsid w:val="005312B0"/>
    <w:rsid w:val="00556522"/>
    <w:rsid w:val="00596EF8"/>
    <w:rsid w:val="005B5B66"/>
    <w:rsid w:val="005D18BC"/>
    <w:rsid w:val="005F5469"/>
    <w:rsid w:val="0060386E"/>
    <w:rsid w:val="006056EC"/>
    <w:rsid w:val="0061289F"/>
    <w:rsid w:val="00623EE6"/>
    <w:rsid w:val="0064071C"/>
    <w:rsid w:val="0066608C"/>
    <w:rsid w:val="00667DB9"/>
    <w:rsid w:val="006742A2"/>
    <w:rsid w:val="006900B2"/>
    <w:rsid w:val="006F464F"/>
    <w:rsid w:val="006F794C"/>
    <w:rsid w:val="00725F58"/>
    <w:rsid w:val="007405DB"/>
    <w:rsid w:val="0078051B"/>
    <w:rsid w:val="007B0A03"/>
    <w:rsid w:val="007F5421"/>
    <w:rsid w:val="007F62BA"/>
    <w:rsid w:val="008038C9"/>
    <w:rsid w:val="00843C38"/>
    <w:rsid w:val="008451FA"/>
    <w:rsid w:val="0084744B"/>
    <w:rsid w:val="008520EF"/>
    <w:rsid w:val="0085392C"/>
    <w:rsid w:val="00877F32"/>
    <w:rsid w:val="008B5BB6"/>
    <w:rsid w:val="008D6228"/>
    <w:rsid w:val="00964C3E"/>
    <w:rsid w:val="00975F8B"/>
    <w:rsid w:val="00982AA5"/>
    <w:rsid w:val="00997D0B"/>
    <w:rsid w:val="009D51BA"/>
    <w:rsid w:val="009E6A66"/>
    <w:rsid w:val="00A05155"/>
    <w:rsid w:val="00A15409"/>
    <w:rsid w:val="00A23717"/>
    <w:rsid w:val="00A54C2E"/>
    <w:rsid w:val="00A67E35"/>
    <w:rsid w:val="00AB3379"/>
    <w:rsid w:val="00B17ECB"/>
    <w:rsid w:val="00B252C6"/>
    <w:rsid w:val="00B57F54"/>
    <w:rsid w:val="00B63AA9"/>
    <w:rsid w:val="00B8193F"/>
    <w:rsid w:val="00B95354"/>
    <w:rsid w:val="00BD55D7"/>
    <w:rsid w:val="00BD5774"/>
    <w:rsid w:val="00BE038A"/>
    <w:rsid w:val="00BE1283"/>
    <w:rsid w:val="00BF41E1"/>
    <w:rsid w:val="00C10EA9"/>
    <w:rsid w:val="00C42142"/>
    <w:rsid w:val="00C71796"/>
    <w:rsid w:val="00CA2B91"/>
    <w:rsid w:val="00CC60E4"/>
    <w:rsid w:val="00D02EF7"/>
    <w:rsid w:val="00D0541B"/>
    <w:rsid w:val="00DA57C7"/>
    <w:rsid w:val="00DD38B2"/>
    <w:rsid w:val="00E00520"/>
    <w:rsid w:val="00E04045"/>
    <w:rsid w:val="00E05CD3"/>
    <w:rsid w:val="00E12593"/>
    <w:rsid w:val="00E31E02"/>
    <w:rsid w:val="00E34E9A"/>
    <w:rsid w:val="00E73D3B"/>
    <w:rsid w:val="00EC3BB3"/>
    <w:rsid w:val="00F017F5"/>
    <w:rsid w:val="00F66F35"/>
    <w:rsid w:val="00FA33C9"/>
    <w:rsid w:val="00FA654C"/>
    <w:rsid w:val="00FB0FB2"/>
    <w:rsid w:val="00F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774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96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409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a7">
    <w:name w:val="List Paragraph"/>
    <w:basedOn w:val="a"/>
    <w:uiPriority w:val="34"/>
    <w:qFormat/>
    <w:rsid w:val="00340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rsid w:val="002150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15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774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96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409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a7">
    <w:name w:val="List Paragraph"/>
    <w:basedOn w:val="a"/>
    <w:uiPriority w:val="34"/>
    <w:qFormat/>
    <w:rsid w:val="00340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rsid w:val="002150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1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3B6E1-1FB1-46AF-9FD5-C876E82F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7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2016-10-20T20:01:00Z</dcterms:created>
  <dcterms:modified xsi:type="dcterms:W3CDTF">2016-12-01T19:07:00Z</dcterms:modified>
</cp:coreProperties>
</file>